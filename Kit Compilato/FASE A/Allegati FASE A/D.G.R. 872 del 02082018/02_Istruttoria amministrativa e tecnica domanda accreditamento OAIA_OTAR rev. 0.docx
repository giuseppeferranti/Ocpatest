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CA" w:rsidRPr="00A12DC3" w:rsidRDefault="00D70BCA" w:rsidP="00D70BCA">
      <w:pPr>
        <w:rPr>
          <w:rFonts w:ascii="Garamond" w:hAnsi="Garamond" w:cs="Arial"/>
          <w:sz w:val="18"/>
          <w:szCs w:val="18"/>
          <w:lang w:val="en-US"/>
        </w:rPr>
      </w:pPr>
    </w:p>
    <w:p w:rsidR="0077100F" w:rsidRPr="0001643D" w:rsidRDefault="006A3EE2" w:rsidP="00D70BCA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mallCaps/>
          <w:u w:val="single"/>
        </w:rPr>
      </w:pPr>
      <w:r w:rsidRPr="00A12DC3">
        <w:rPr>
          <w:rFonts w:ascii="Garamond" w:hAnsi="Garamond" w:cs="Arial"/>
          <w:b/>
          <w:sz w:val="18"/>
          <w:szCs w:val="18"/>
        </w:rPr>
        <w:t xml:space="preserve">DATI IN INGRESSO PER AVVIO </w:t>
      </w:r>
      <w:r w:rsidR="004B55C3" w:rsidRPr="00A12DC3">
        <w:rPr>
          <w:rFonts w:ascii="Garamond" w:hAnsi="Garamond" w:cs="Arial"/>
          <w:b/>
          <w:sz w:val="18"/>
          <w:szCs w:val="18"/>
        </w:rPr>
        <w:t>ISTRUTTORIA</w:t>
      </w:r>
      <w:r w:rsidRPr="00A12DC3">
        <w:rPr>
          <w:rFonts w:ascii="Garamond" w:hAnsi="Garamond" w:cs="Arial"/>
          <w:b/>
          <w:sz w:val="18"/>
          <w:szCs w:val="18"/>
        </w:rPr>
        <w:t xml:space="preserve"> </w:t>
      </w:r>
      <w:r w:rsidR="00FB33B5">
        <w:rPr>
          <w:rFonts w:ascii="Garamond" w:hAnsi="Garamond" w:cs="Arial"/>
          <w:b/>
          <w:sz w:val="18"/>
          <w:szCs w:val="18"/>
        </w:rPr>
        <w:t xml:space="preserve">AMMINISTRATIVA </w:t>
      </w:r>
      <w:r w:rsidRPr="00A12DC3">
        <w:rPr>
          <w:rFonts w:ascii="Garamond" w:hAnsi="Garamond" w:cs="Arial"/>
          <w:b/>
          <w:sz w:val="18"/>
          <w:szCs w:val="18"/>
        </w:rPr>
        <w:t xml:space="preserve">DELLA </w:t>
      </w:r>
      <w:r w:rsidR="00D70BCA" w:rsidRPr="00A12DC3">
        <w:rPr>
          <w:rFonts w:ascii="Garamond" w:hAnsi="Garamond" w:cs="Arial"/>
          <w:b/>
          <w:sz w:val="18"/>
          <w:szCs w:val="18"/>
        </w:rPr>
        <w:t>DOMANDA</w:t>
      </w:r>
      <w:r w:rsidR="00E64B8C">
        <w:rPr>
          <w:rFonts w:ascii="Garamond" w:hAnsi="Garamond" w:cs="Arial"/>
          <w:b/>
          <w:sz w:val="18"/>
          <w:szCs w:val="18"/>
        </w:rPr>
        <w:t xml:space="preserve"> </w:t>
      </w:r>
      <w:r w:rsidR="00E64B8C" w:rsidRPr="0096451C">
        <w:rPr>
          <w:rFonts w:ascii="Garamond" w:hAnsi="Garamond" w:cs="Arial"/>
          <w:b/>
          <w:color w:val="0070C0"/>
          <w:u w:val="single"/>
        </w:rPr>
        <w:t>A CURA DELL’OAIA</w:t>
      </w:r>
    </w:p>
    <w:p w:rsidR="004A0D71" w:rsidRDefault="004A0D71" w:rsidP="004A0D71">
      <w:pPr>
        <w:spacing w:line="360" w:lineRule="auto"/>
        <w:rPr>
          <w:rFonts w:ascii="Garamond" w:hAnsi="Garamond" w:cs="Arial"/>
          <w:sz w:val="18"/>
          <w:szCs w:val="18"/>
        </w:rPr>
      </w:pPr>
    </w:p>
    <w:p w:rsidR="004A0D71" w:rsidRPr="001310DB" w:rsidRDefault="004A0D71" w:rsidP="004A0D71">
      <w:pPr>
        <w:spacing w:line="360" w:lineRule="auto"/>
        <w:rPr>
          <w:rFonts w:ascii="Garamond" w:hAnsi="Garamond" w:cs="Arial"/>
          <w:sz w:val="18"/>
          <w:szCs w:val="18"/>
        </w:rPr>
      </w:pPr>
      <w:r w:rsidRPr="001310DB">
        <w:rPr>
          <w:rFonts w:ascii="Garamond" w:hAnsi="Garamond" w:cs="Arial"/>
          <w:sz w:val="18"/>
          <w:szCs w:val="18"/>
        </w:rPr>
        <w:sym w:font="Wingdings" w:char="F072"/>
      </w:r>
      <w:r w:rsidRPr="001310DB">
        <w:rPr>
          <w:rFonts w:ascii="Garamond" w:hAnsi="Garamond" w:cs="Arial"/>
          <w:sz w:val="18"/>
          <w:szCs w:val="18"/>
        </w:rPr>
        <w:t xml:space="preserve"> audit preliminare (facoltativo)</w:t>
      </w:r>
    </w:p>
    <w:p w:rsidR="004A0D71" w:rsidRPr="001310DB" w:rsidRDefault="004A0D71" w:rsidP="004A0D71">
      <w:pPr>
        <w:spacing w:line="360" w:lineRule="auto"/>
        <w:rPr>
          <w:rFonts w:ascii="Garamond" w:hAnsi="Garamond" w:cs="Arial"/>
          <w:sz w:val="18"/>
          <w:szCs w:val="18"/>
        </w:rPr>
      </w:pPr>
      <w:r w:rsidRPr="001310DB">
        <w:rPr>
          <w:rFonts w:ascii="Garamond" w:hAnsi="Garamond" w:cs="Arial"/>
          <w:sz w:val="18"/>
          <w:szCs w:val="18"/>
        </w:rPr>
        <w:sym w:font="Wingdings" w:char="F072"/>
      </w:r>
      <w:r w:rsidRPr="001310DB">
        <w:rPr>
          <w:rFonts w:ascii="Garamond" w:hAnsi="Garamond" w:cs="Arial"/>
          <w:sz w:val="18"/>
          <w:szCs w:val="18"/>
        </w:rPr>
        <w:t xml:space="preserve"> audit di accreditamento</w:t>
      </w:r>
    </w:p>
    <w:p w:rsidR="004A0D71" w:rsidRPr="001310DB" w:rsidRDefault="004A0D71" w:rsidP="004A0D71">
      <w:pPr>
        <w:spacing w:line="360" w:lineRule="auto"/>
        <w:rPr>
          <w:rFonts w:ascii="Garamond" w:hAnsi="Garamond" w:cs="Arial"/>
          <w:sz w:val="18"/>
          <w:szCs w:val="18"/>
        </w:rPr>
      </w:pPr>
      <w:r w:rsidRPr="001310DB">
        <w:rPr>
          <w:rFonts w:ascii="Garamond" w:hAnsi="Garamond" w:cs="Arial"/>
          <w:sz w:val="18"/>
          <w:szCs w:val="18"/>
        </w:rPr>
        <w:sym w:font="Wingdings" w:char="F072"/>
      </w:r>
      <w:r w:rsidRPr="001310DB">
        <w:rPr>
          <w:rFonts w:ascii="Garamond" w:hAnsi="Garamond" w:cs="Arial"/>
          <w:sz w:val="18"/>
          <w:szCs w:val="18"/>
        </w:rPr>
        <w:t xml:space="preserve"> audit estensione</w:t>
      </w:r>
    </w:p>
    <w:p w:rsidR="004A0D71" w:rsidRPr="001310DB" w:rsidRDefault="004A0D71" w:rsidP="004A0D71">
      <w:pPr>
        <w:spacing w:line="360" w:lineRule="auto"/>
        <w:rPr>
          <w:rFonts w:ascii="Garamond" w:hAnsi="Garamond" w:cs="Arial"/>
          <w:sz w:val="18"/>
          <w:szCs w:val="18"/>
        </w:rPr>
      </w:pPr>
      <w:r w:rsidRPr="001310DB">
        <w:rPr>
          <w:rFonts w:ascii="Garamond" w:hAnsi="Garamond" w:cs="Arial"/>
          <w:sz w:val="18"/>
          <w:szCs w:val="18"/>
        </w:rPr>
        <w:sym w:font="Wingdings" w:char="F072"/>
      </w:r>
      <w:r w:rsidRPr="001310DB">
        <w:rPr>
          <w:rFonts w:ascii="Garamond" w:hAnsi="Garamond" w:cs="Arial"/>
          <w:sz w:val="18"/>
          <w:szCs w:val="18"/>
        </w:rPr>
        <w:t xml:space="preserve"> audit mantenimento</w:t>
      </w:r>
    </w:p>
    <w:p w:rsidR="00674FAD" w:rsidRDefault="00674FAD" w:rsidP="00A12DC3">
      <w:pPr>
        <w:rPr>
          <w:rFonts w:ascii="Garamond" w:hAnsi="Garamond" w:cs="Arial"/>
          <w:sz w:val="18"/>
          <w:szCs w:val="18"/>
          <w:u w:val="single"/>
        </w:rPr>
      </w:pPr>
    </w:p>
    <w:p w:rsidR="00ED4424" w:rsidRPr="00A12DC3" w:rsidRDefault="00ED4424" w:rsidP="00ED4424">
      <w:pPr>
        <w:spacing w:before="120"/>
        <w:rPr>
          <w:rFonts w:ascii="Garamond" w:hAnsi="Garamond" w:cs="Arial"/>
          <w:b/>
          <w:smallCaps/>
          <w:sz w:val="18"/>
          <w:szCs w:val="18"/>
        </w:rPr>
      </w:pP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Società </w:t>
      </w: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Ente </w:t>
      </w: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Azienda </w:t>
      </w: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Studio Professionale</w:t>
      </w:r>
    </w:p>
    <w:p w:rsidR="00ED4424" w:rsidRPr="00A12DC3" w:rsidRDefault="00ED4424" w:rsidP="00ED4424">
      <w:pPr>
        <w:spacing w:before="120"/>
        <w:rPr>
          <w:rFonts w:ascii="Garamond" w:hAnsi="Garamond" w:cs="Arial"/>
          <w:sz w:val="18"/>
          <w:szCs w:val="18"/>
        </w:rPr>
      </w:pP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Pubblica</w:t>
      </w:r>
      <w:r w:rsidRPr="00A12DC3">
        <w:rPr>
          <w:rFonts w:ascii="Garamond" w:hAnsi="Garamond" w:cs="Arial"/>
          <w:sz w:val="18"/>
          <w:szCs w:val="18"/>
        </w:rPr>
        <w:tab/>
      </w:r>
      <w:r w:rsidRPr="00A12DC3">
        <w:rPr>
          <w:rFonts w:ascii="Garamond" w:hAnsi="Garamond"/>
          <w:sz w:val="18"/>
          <w:szCs w:val="18"/>
        </w:rPr>
        <w:sym w:font="Wingdings" w:char="F072"/>
      </w:r>
      <w:r w:rsidRPr="00A12DC3">
        <w:rPr>
          <w:rFonts w:ascii="Garamond" w:hAnsi="Garamond" w:cs="Arial"/>
          <w:sz w:val="18"/>
          <w:szCs w:val="18"/>
        </w:rPr>
        <w:t xml:space="preserve"> Privata</w:t>
      </w:r>
    </w:p>
    <w:p w:rsidR="005369BE" w:rsidRPr="00A12DC3" w:rsidRDefault="005369BE" w:rsidP="00D70BCA">
      <w:pPr>
        <w:rPr>
          <w:rFonts w:ascii="Garamond" w:hAnsi="Garamond" w:cs="Arial"/>
          <w:b/>
          <w:sz w:val="18"/>
          <w:szCs w:val="18"/>
        </w:rPr>
      </w:pPr>
    </w:p>
    <w:tbl>
      <w:tblPr>
        <w:tblW w:w="109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7087"/>
      </w:tblGrid>
      <w:tr w:rsidR="00F44ECA" w:rsidRPr="00442DCD" w:rsidTr="005B1117">
        <w:trPr>
          <w:trHeight w:val="1021"/>
        </w:trPr>
        <w:tc>
          <w:tcPr>
            <w:tcW w:w="3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3F7F" w:rsidRPr="00442DCD" w:rsidRDefault="005B1117" w:rsidP="00ED4424">
            <w:pPr>
              <w:rPr>
                <w:rFonts w:ascii="Garamond" w:hAnsi="Garamond" w:cs="Arial"/>
                <w:b/>
                <w:sz w:val="18"/>
                <w:szCs w:val="18"/>
              </w:rPr>
            </w:pPr>
            <w:r>
              <w:rPr>
                <w:rFonts w:ascii="Garamond" w:hAnsi="Garamond" w:cs="Arial"/>
                <w:b/>
                <w:sz w:val="18"/>
                <w:szCs w:val="18"/>
              </w:rPr>
              <w:t>Denominazione</w:t>
            </w:r>
            <w:r w:rsidR="00ED4424"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 della Struttura Organizzativa </w:t>
            </w:r>
            <w:r w:rsidR="0077100F"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oggetto di </w:t>
            </w:r>
            <w:r w:rsidR="00887AF6" w:rsidRPr="00442DCD">
              <w:rPr>
                <w:rFonts w:ascii="Garamond" w:hAnsi="Garamond" w:cs="Arial"/>
                <w:b/>
                <w:sz w:val="18"/>
                <w:szCs w:val="18"/>
              </w:rPr>
              <w:t>istruttoria</w:t>
            </w:r>
          </w:p>
        </w:tc>
        <w:tc>
          <w:tcPr>
            <w:tcW w:w="7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93F7F" w:rsidRPr="00442DCD" w:rsidRDefault="00E06396" w:rsidP="00616BFE">
            <w:pPr>
              <w:rPr>
                <w:rFonts w:ascii="Garamond" w:hAnsi="Garamond" w:cs="Arial"/>
                <w:b/>
                <w:sz w:val="18"/>
                <w:szCs w:val="18"/>
              </w:rPr>
            </w:pPr>
            <w:r w:rsidRPr="00442DCD">
              <w:rPr>
                <w:rFonts w:ascii="Garamond" w:hAnsi="Garamond" w:cs="Arial"/>
                <w:b/>
                <w:sz w:val="18"/>
                <w:szCs w:val="18"/>
                <w:highlight w:val="lightGray"/>
              </w:rPr>
              <w:fldChar w:fldCharType="begin">
                <w:ffData>
                  <w:name w:val="Testo24"/>
                  <w:enabled/>
                  <w:calcOnExit w:val="0"/>
                  <w:textInput/>
                </w:ffData>
              </w:fldChar>
            </w:r>
            <w:r w:rsidRPr="00442DCD">
              <w:rPr>
                <w:rFonts w:ascii="Garamond" w:hAnsi="Garamond" w:cs="Arial"/>
                <w:b/>
                <w:sz w:val="18"/>
                <w:szCs w:val="18"/>
                <w:highlight w:val="lightGray"/>
              </w:rPr>
              <w:instrText xml:space="preserve"> FORMTEXT </w:instrText>
            </w:r>
            <w:r w:rsidRPr="00442DCD">
              <w:rPr>
                <w:rFonts w:ascii="Garamond" w:hAnsi="Garamond" w:cs="Arial"/>
                <w:b/>
                <w:sz w:val="18"/>
                <w:szCs w:val="18"/>
                <w:highlight w:val="lightGray"/>
              </w:rPr>
            </w:r>
            <w:r w:rsidRPr="00442DCD">
              <w:rPr>
                <w:rFonts w:ascii="Garamond" w:hAnsi="Garamond" w:cs="Arial"/>
                <w:b/>
                <w:sz w:val="18"/>
                <w:szCs w:val="18"/>
                <w:highlight w:val="lightGray"/>
              </w:rPr>
              <w:fldChar w:fldCharType="separate"/>
            </w:r>
            <w:r w:rsidRPr="00442DCD">
              <w:rPr>
                <w:rFonts w:ascii="Garamond" w:hAnsi="Garamond" w:cs="Arial"/>
                <w:b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b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b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b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b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b/>
                <w:sz w:val="18"/>
                <w:szCs w:val="18"/>
                <w:highlight w:val="lightGray"/>
              </w:rPr>
              <w:fldChar w:fldCharType="end"/>
            </w:r>
          </w:p>
          <w:p w:rsidR="00ED4424" w:rsidRPr="00442DCD" w:rsidRDefault="00ED4424" w:rsidP="00616BFE">
            <w:pPr>
              <w:rPr>
                <w:rFonts w:ascii="Garamond" w:hAnsi="Garamond" w:cs="Arial"/>
                <w:b/>
                <w:sz w:val="18"/>
                <w:szCs w:val="18"/>
              </w:rPr>
            </w:pPr>
          </w:p>
        </w:tc>
      </w:tr>
      <w:tr w:rsidR="007F74DF" w:rsidRPr="00442DCD" w:rsidTr="0070516F">
        <w:trPr>
          <w:trHeight w:val="1207"/>
        </w:trPr>
        <w:tc>
          <w:tcPr>
            <w:tcW w:w="3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74DF" w:rsidRPr="00442DCD" w:rsidRDefault="007F74DF" w:rsidP="007F74D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Persona 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dell’OAIA </w:t>
            </w:r>
            <w:r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che esegue l’istruttoria 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AMMINISTRATIVA </w:t>
            </w:r>
            <w:r w:rsidRPr="00442DCD">
              <w:rPr>
                <w:rFonts w:ascii="Garamond" w:hAnsi="Garamond" w:cs="Arial"/>
                <w:b/>
                <w:sz w:val="18"/>
                <w:szCs w:val="18"/>
              </w:rPr>
              <w:t>della domanda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 </w:t>
            </w:r>
            <w:r w:rsidRPr="00442DCD">
              <w:rPr>
                <w:rFonts w:ascii="Garamond" w:hAnsi="Garamond" w:cs="Arial"/>
                <w:sz w:val="18"/>
                <w:szCs w:val="18"/>
              </w:rPr>
              <w:t>(nome, cognome, ruolo)</w:t>
            </w:r>
          </w:p>
        </w:tc>
        <w:tc>
          <w:tcPr>
            <w:tcW w:w="7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F74DF" w:rsidRPr="00442DCD" w:rsidRDefault="007F74DF" w:rsidP="0070516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Testo24"/>
                  <w:enabled/>
                  <w:calcOnExit w:val="0"/>
                  <w:textInput/>
                </w:ffData>
              </w:fldCha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FORMTEXT </w:instrTex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7F74DF" w:rsidRPr="00442DCD" w:rsidTr="0070516F">
        <w:trPr>
          <w:trHeight w:val="724"/>
        </w:trPr>
        <w:tc>
          <w:tcPr>
            <w:tcW w:w="3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F74DF" w:rsidRPr="00442DCD" w:rsidRDefault="007F74DF" w:rsidP="0070516F">
            <w:pPr>
              <w:rPr>
                <w:rFonts w:ascii="Garamond" w:hAnsi="Garamond" w:cs="Arial"/>
                <w:b/>
                <w:sz w:val="18"/>
                <w:szCs w:val="18"/>
              </w:rPr>
            </w:pPr>
            <w:r w:rsidRPr="00442DCD">
              <w:rPr>
                <w:rFonts w:ascii="Garamond" w:hAnsi="Garamond" w:cs="Arial"/>
                <w:b/>
                <w:sz w:val="18"/>
                <w:szCs w:val="18"/>
              </w:rPr>
              <w:t>Data in cui viene eseguita l’istruttoria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 AMMINISTRSTIVA</w:t>
            </w:r>
          </w:p>
        </w:tc>
        <w:tc>
          <w:tcPr>
            <w:tcW w:w="7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F74DF" w:rsidRPr="00442DCD" w:rsidRDefault="007F74DF" w:rsidP="0070516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Testo24"/>
                  <w:enabled/>
                  <w:calcOnExit w:val="0"/>
                  <w:textInput/>
                </w:ffData>
              </w:fldCha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FORMTEXT </w:instrTex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</w:tbl>
    <w:p w:rsidR="000477C6" w:rsidRPr="0012306A" w:rsidRDefault="000477C6" w:rsidP="00E7079C">
      <w:pPr>
        <w:pStyle w:val="Intestazione"/>
        <w:tabs>
          <w:tab w:val="clear" w:pos="4819"/>
          <w:tab w:val="clear" w:pos="9638"/>
        </w:tabs>
        <w:ind w:right="-1"/>
        <w:rPr>
          <w:rFonts w:ascii="Garamond" w:hAnsi="Garamond" w:cs="Arial"/>
          <w:b/>
        </w:rPr>
      </w:pPr>
    </w:p>
    <w:p w:rsidR="003907EE" w:rsidRPr="0012306A" w:rsidRDefault="003907EE" w:rsidP="00E7079C">
      <w:pPr>
        <w:pStyle w:val="Intestazione"/>
        <w:tabs>
          <w:tab w:val="clear" w:pos="4819"/>
          <w:tab w:val="clear" w:pos="9638"/>
        </w:tabs>
        <w:ind w:right="-1"/>
        <w:rPr>
          <w:rFonts w:ascii="Garamond" w:hAnsi="Garamond" w:cs="Arial"/>
          <w:b/>
        </w:rPr>
      </w:pPr>
      <w:r w:rsidRPr="0012306A">
        <w:rPr>
          <w:rFonts w:ascii="Garamond" w:hAnsi="Garamond" w:cs="Arial"/>
          <w:b/>
        </w:rPr>
        <w:br w:type="page"/>
      </w:r>
    </w:p>
    <w:p w:rsidR="00356501" w:rsidRPr="00CD6EF4" w:rsidRDefault="00356501" w:rsidP="00356501">
      <w:pPr>
        <w:spacing w:before="120"/>
        <w:rPr>
          <w:rFonts w:ascii="Garamond" w:hAnsi="Garamond" w:cs="Arial"/>
          <w:b/>
          <w:sz w:val="18"/>
          <w:szCs w:val="18"/>
        </w:rPr>
      </w:pPr>
    </w:p>
    <w:p w:rsidR="00612FA4" w:rsidRPr="004A0D71" w:rsidRDefault="006D3361" w:rsidP="00356501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z w:val="18"/>
          <w:szCs w:val="18"/>
        </w:rPr>
      </w:pPr>
      <w:r w:rsidRPr="00CD6EF4">
        <w:rPr>
          <w:rFonts w:ascii="Garamond" w:hAnsi="Garamond" w:cs="Arial"/>
          <w:b/>
          <w:sz w:val="18"/>
          <w:szCs w:val="18"/>
        </w:rPr>
        <w:t>CHECK LIST PER L’</w:t>
      </w:r>
      <w:r w:rsidR="00887AF6" w:rsidRPr="00CD6EF4">
        <w:rPr>
          <w:rFonts w:ascii="Garamond" w:hAnsi="Garamond" w:cs="Arial"/>
          <w:b/>
          <w:sz w:val="18"/>
          <w:szCs w:val="18"/>
        </w:rPr>
        <w:t>ISTRUTTORIA</w:t>
      </w:r>
      <w:r w:rsidR="00D70BCA" w:rsidRPr="00CD6EF4">
        <w:rPr>
          <w:rFonts w:ascii="Garamond" w:hAnsi="Garamond" w:cs="Arial"/>
          <w:b/>
          <w:sz w:val="18"/>
          <w:szCs w:val="18"/>
        </w:rPr>
        <w:t xml:space="preserve"> </w:t>
      </w:r>
      <w:r w:rsidR="00FC71A8">
        <w:rPr>
          <w:rFonts w:ascii="Garamond" w:hAnsi="Garamond" w:cs="Arial"/>
          <w:b/>
          <w:sz w:val="18"/>
          <w:szCs w:val="18"/>
        </w:rPr>
        <w:t xml:space="preserve">AMMINISTRATIVA </w:t>
      </w:r>
      <w:r w:rsidR="00D70BCA" w:rsidRPr="00CD6EF4">
        <w:rPr>
          <w:rFonts w:ascii="Garamond" w:hAnsi="Garamond" w:cs="Arial"/>
          <w:b/>
          <w:sz w:val="18"/>
          <w:szCs w:val="18"/>
        </w:rPr>
        <w:t xml:space="preserve">DELLA </w:t>
      </w:r>
      <w:r w:rsidR="00D70BCA" w:rsidRPr="004A0D71">
        <w:rPr>
          <w:rFonts w:ascii="Garamond" w:hAnsi="Garamond" w:cs="Arial"/>
          <w:b/>
          <w:sz w:val="18"/>
          <w:szCs w:val="18"/>
        </w:rPr>
        <w:t>DOMANDA</w:t>
      </w:r>
      <w:r w:rsidR="00FC71A8" w:rsidRPr="004A0D71">
        <w:rPr>
          <w:rFonts w:ascii="Garamond" w:hAnsi="Garamond" w:cs="Arial"/>
          <w:b/>
          <w:sz w:val="18"/>
          <w:szCs w:val="18"/>
        </w:rPr>
        <w:t xml:space="preserve"> </w:t>
      </w:r>
      <w:r w:rsidR="00FC71A8" w:rsidRPr="0096451C">
        <w:rPr>
          <w:rFonts w:ascii="Garamond" w:hAnsi="Garamond" w:cs="Arial"/>
          <w:b/>
          <w:color w:val="0070C0"/>
          <w:u w:val="single"/>
        </w:rPr>
        <w:t>A CURA DELL’OAIA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425"/>
        <w:gridCol w:w="709"/>
        <w:gridCol w:w="992"/>
        <w:gridCol w:w="4111"/>
      </w:tblGrid>
      <w:tr w:rsidR="00442DCD" w:rsidRPr="00CD6EF4" w:rsidTr="00442DCD">
        <w:trPr>
          <w:cantSplit/>
          <w:trHeight w:val="441"/>
        </w:trPr>
        <w:tc>
          <w:tcPr>
            <w:tcW w:w="3828" w:type="dxa"/>
            <w:vMerge w:val="restart"/>
            <w:vAlign w:val="center"/>
          </w:tcPr>
          <w:p w:rsidR="00442DCD" w:rsidRPr="00CD6EF4" w:rsidRDefault="00442DCD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Aspetti oggetto di istruttoria</w:t>
            </w:r>
            <w:r w:rsidR="009F5BDC">
              <w:rPr>
                <w:rFonts w:ascii="Garamond" w:hAnsi="Garamond" w:cs="Arial"/>
                <w:b/>
                <w:smallCaps/>
                <w:sz w:val="18"/>
                <w:szCs w:val="18"/>
              </w:rPr>
              <w:t xml:space="preserve"> AMMINISTRATIVA</w:t>
            </w:r>
          </w:p>
        </w:tc>
        <w:tc>
          <w:tcPr>
            <w:tcW w:w="2126" w:type="dxa"/>
            <w:gridSpan w:val="3"/>
          </w:tcPr>
          <w:p w:rsidR="00442DCD" w:rsidRPr="00CD6EF4" w:rsidRDefault="00442DCD" w:rsidP="006D3361">
            <w:pPr>
              <w:ind w:left="-70" w:right="-70"/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Esito dell’istruttoria</w:t>
            </w:r>
          </w:p>
        </w:tc>
        <w:tc>
          <w:tcPr>
            <w:tcW w:w="4111" w:type="dxa"/>
            <w:vMerge w:val="restart"/>
            <w:vAlign w:val="center"/>
          </w:tcPr>
          <w:p w:rsidR="00442DCD" w:rsidRPr="00CD6EF4" w:rsidRDefault="00442DCD" w:rsidP="00D27581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Registrazione evidenze</w:t>
            </w:r>
          </w:p>
        </w:tc>
      </w:tr>
      <w:tr w:rsidR="00442DCD" w:rsidRPr="00CD6EF4" w:rsidTr="00442DCD">
        <w:trPr>
          <w:cantSplit/>
          <w:trHeight w:val="234"/>
        </w:trPr>
        <w:tc>
          <w:tcPr>
            <w:tcW w:w="3828" w:type="dxa"/>
            <w:vMerge/>
            <w:tcBorders>
              <w:bottom w:val="nil"/>
            </w:tcBorders>
          </w:tcPr>
          <w:p w:rsidR="00442DCD" w:rsidRPr="00CD6EF4" w:rsidRDefault="00442DCD">
            <w:pPr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CD" w:rsidRPr="00CD6EF4" w:rsidRDefault="00442DCD" w:rsidP="00E7079C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CD" w:rsidRPr="00CD6EF4" w:rsidRDefault="00442DCD" w:rsidP="00E7079C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DCD" w:rsidRPr="00CD6EF4" w:rsidRDefault="00442DCD" w:rsidP="00E7079C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n.a.</w:t>
            </w:r>
          </w:p>
        </w:tc>
        <w:tc>
          <w:tcPr>
            <w:tcW w:w="4111" w:type="dxa"/>
            <w:vMerge/>
            <w:tcBorders>
              <w:bottom w:val="nil"/>
            </w:tcBorders>
          </w:tcPr>
          <w:p w:rsidR="00442DCD" w:rsidRPr="00CD6EF4" w:rsidRDefault="00442DCD">
            <w:pPr>
              <w:rPr>
                <w:rFonts w:ascii="Garamond" w:hAnsi="Garamond" w:cs="Arial"/>
                <w:b/>
                <w:i/>
                <w:smallCaps/>
                <w:sz w:val="18"/>
                <w:szCs w:val="18"/>
              </w:rPr>
            </w:pPr>
          </w:p>
        </w:tc>
      </w:tr>
      <w:tr w:rsidR="00442DCD" w:rsidRPr="00CD6EF4" w:rsidTr="00442DCD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442DCD" w:rsidRPr="00CD6EF4" w:rsidRDefault="00442DCD" w:rsidP="00442DCD">
            <w:pPr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</w:rPr>
              <w:t xml:space="preserve">È presente marca da bollo </w:t>
            </w:r>
            <w:r w:rsidRPr="00CD6EF4">
              <w:rPr>
                <w:rFonts w:ascii="Garamond" w:hAnsi="Garamond" w:cs="Arial"/>
                <w:sz w:val="18"/>
                <w:szCs w:val="18"/>
                <w:highlight w:val="yellow"/>
              </w:rPr>
              <w:t>da € xxx</w:t>
            </w:r>
            <w:r w:rsidRPr="00CD6EF4">
              <w:rPr>
                <w:rFonts w:ascii="Garamond" w:hAnsi="Garamond" w:cs="Arial"/>
                <w:sz w:val="18"/>
                <w:szCs w:val="18"/>
              </w:rPr>
              <w:t xml:space="preserve"> opportunamente annullata?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2DCD" w:rsidRPr="00CD6EF4" w:rsidRDefault="00442DCD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2DCD" w:rsidRPr="00CD6EF4" w:rsidRDefault="00442DCD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42DCD" w:rsidRPr="00CD6EF4" w:rsidRDefault="00442DCD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442DCD" w:rsidRPr="00CD6EF4" w:rsidRDefault="00442DCD" w:rsidP="00CB58A1">
            <w:pPr>
              <w:rPr>
                <w:rFonts w:ascii="Garamond" w:hAnsi="Garamond" w:cs="Arial"/>
                <w:i/>
                <w:sz w:val="18"/>
                <w:szCs w:val="18"/>
              </w:rPr>
            </w:pPr>
          </w:p>
        </w:tc>
      </w:tr>
      <w:tr w:rsidR="007523D0" w:rsidRPr="00CD6EF4" w:rsidTr="00442DCD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81269" w:rsidRDefault="00936273" w:rsidP="00E64B8C">
            <w:pPr>
              <w:spacing w:after="120"/>
              <w:jc w:val="both"/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 xml:space="preserve">La domanda </w:t>
            </w:r>
            <w:bookmarkStart w:id="0" w:name="_GoBack"/>
            <w:bookmarkEnd w:id="0"/>
            <w:r w:rsidR="00581269">
              <w:rPr>
                <w:rFonts w:ascii="Garamond" w:hAnsi="Garamond" w:cs="Arial"/>
                <w:sz w:val="18"/>
                <w:szCs w:val="18"/>
              </w:rPr>
              <w:t>di accreditamento:</w:t>
            </w:r>
          </w:p>
          <w:p w:rsidR="004A0D71" w:rsidRPr="00581269" w:rsidRDefault="005A3859" w:rsidP="00581269">
            <w:pPr>
              <w:pStyle w:val="Paragrafoelenco"/>
              <w:numPr>
                <w:ilvl w:val="0"/>
                <w:numId w:val="47"/>
              </w:numPr>
              <w:spacing w:after="120"/>
              <w:ind w:left="214" w:hanging="214"/>
              <w:jc w:val="both"/>
              <w:rPr>
                <w:rFonts w:ascii="Garamond" w:hAnsi="Garamond" w:cs="Arial"/>
                <w:sz w:val="18"/>
                <w:szCs w:val="18"/>
              </w:rPr>
            </w:pPr>
            <w:r w:rsidRPr="00581269">
              <w:rPr>
                <w:rFonts w:ascii="Garamond" w:hAnsi="Garamond" w:cs="Arial"/>
                <w:sz w:val="18"/>
                <w:szCs w:val="18"/>
              </w:rPr>
              <w:t>risulta compilat</w:t>
            </w:r>
            <w:r w:rsidR="004A0D71" w:rsidRPr="00581269">
              <w:rPr>
                <w:rFonts w:ascii="Garamond" w:hAnsi="Garamond" w:cs="Arial"/>
                <w:sz w:val="18"/>
                <w:szCs w:val="18"/>
              </w:rPr>
              <w:t>a in tutte le parti applicabili?</w:t>
            </w:r>
          </w:p>
          <w:p w:rsidR="004A0D71" w:rsidRDefault="00581269" w:rsidP="00581269">
            <w:pPr>
              <w:pStyle w:val="Paragrafoelenco"/>
              <w:numPr>
                <w:ilvl w:val="0"/>
                <w:numId w:val="47"/>
              </w:numPr>
              <w:spacing w:after="120"/>
              <w:ind w:left="214" w:hanging="214"/>
              <w:jc w:val="both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</w:rPr>
              <w:t>è sottoscritta, in tutti i punti ove richiesto, dal Legale Rappresentante</w:t>
            </w:r>
            <w:r>
              <w:rPr>
                <w:rFonts w:ascii="Garamond" w:hAnsi="Garamond" w:cs="Arial"/>
                <w:sz w:val="18"/>
                <w:szCs w:val="18"/>
              </w:rPr>
              <w:t>/Titolare</w:t>
            </w:r>
            <w:r w:rsidRPr="00CD6EF4">
              <w:rPr>
                <w:rFonts w:ascii="Garamond" w:hAnsi="Garamond" w:cs="Arial"/>
                <w:sz w:val="18"/>
                <w:szCs w:val="18"/>
              </w:rPr>
              <w:t xml:space="preserve"> della Struttura Organizzativa</w:t>
            </w:r>
            <w:r>
              <w:rPr>
                <w:rFonts w:ascii="Garamond" w:hAnsi="Garamond" w:cs="Arial"/>
                <w:sz w:val="18"/>
                <w:szCs w:val="18"/>
              </w:rPr>
              <w:t>?</w:t>
            </w:r>
          </w:p>
          <w:p w:rsidR="007523D0" w:rsidRDefault="00581269" w:rsidP="00581269">
            <w:pPr>
              <w:pStyle w:val="Paragrafoelenco"/>
              <w:numPr>
                <w:ilvl w:val="0"/>
                <w:numId w:val="47"/>
              </w:numPr>
              <w:spacing w:after="120"/>
              <w:ind w:left="214" w:hanging="214"/>
              <w:jc w:val="both"/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è</w:t>
            </w:r>
            <w:r w:rsidR="005A3859" w:rsidRPr="004A0D71">
              <w:rPr>
                <w:rFonts w:ascii="Garamond" w:hAnsi="Garamond" w:cs="Arial"/>
                <w:sz w:val="18"/>
                <w:szCs w:val="18"/>
              </w:rPr>
              <w:t xml:space="preserve"> completa di tutti gli allegati richiesti?</w:t>
            </w:r>
            <w:r w:rsidR="007C0F7D" w:rsidRPr="004A0D71">
              <w:rPr>
                <w:rFonts w:ascii="Garamond" w:hAnsi="Garamond" w:cs="Arial"/>
                <w:sz w:val="18"/>
                <w:szCs w:val="18"/>
              </w:rPr>
              <w:t>:</w:t>
            </w:r>
          </w:p>
          <w:p w:rsidR="00AB0DB5" w:rsidRDefault="00AB0DB5" w:rsidP="00AB0DB5">
            <w:pPr>
              <w:pStyle w:val="Paragrafoelenco"/>
              <w:spacing w:after="120"/>
              <w:ind w:left="214"/>
              <w:jc w:val="both"/>
              <w:rPr>
                <w:rFonts w:ascii="Garamond" w:hAnsi="Garamond" w:cs="Arial"/>
                <w:sz w:val="18"/>
                <w:szCs w:val="18"/>
              </w:rPr>
            </w:pPr>
          </w:p>
          <w:p w:rsidR="00AB0DB5" w:rsidRPr="006D4924" w:rsidRDefault="00AB0DB5" w:rsidP="00AB0DB5">
            <w:pPr>
              <w:spacing w:line="360" w:lineRule="auto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  <w:r w:rsidRPr="004A0D71">
              <w:rPr>
                <w:rFonts w:ascii="Garamond" w:hAnsi="Garamond" w:cs="Arial"/>
                <w:sz w:val="18"/>
                <w:szCs w:val="18"/>
              </w:rPr>
              <w:t xml:space="preserve"> </w:t>
            </w:r>
            <w:r w:rsidRPr="006D4924">
              <w:rPr>
                <w:rFonts w:ascii="Garamond" w:hAnsi="Garamond"/>
                <w:sz w:val="18"/>
                <w:szCs w:val="18"/>
              </w:rPr>
              <w:t xml:space="preserve">Fotocopia del documento di identità del </w:t>
            </w:r>
            <w:r>
              <w:rPr>
                <w:rFonts w:ascii="Garamond" w:hAnsi="Garamond"/>
                <w:sz w:val="18"/>
                <w:szCs w:val="18"/>
              </w:rPr>
              <w:t>Titolare/L</w:t>
            </w:r>
            <w:r w:rsidRPr="006D4924">
              <w:rPr>
                <w:rFonts w:ascii="Garamond" w:hAnsi="Garamond"/>
                <w:sz w:val="18"/>
                <w:szCs w:val="18"/>
              </w:rPr>
              <w:t>egale rappresentante;</w:t>
            </w:r>
          </w:p>
          <w:p w:rsidR="00E2745B" w:rsidRPr="004A0D71" w:rsidRDefault="007C0F7D" w:rsidP="00E25355">
            <w:pPr>
              <w:spacing w:line="360" w:lineRule="auto"/>
              <w:rPr>
                <w:rFonts w:ascii="Garamond" w:hAnsi="Garamond"/>
                <w:sz w:val="18"/>
                <w:szCs w:val="18"/>
              </w:rPr>
            </w:pP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  <w:r w:rsidRPr="004A0D71">
              <w:rPr>
                <w:rFonts w:ascii="Garamond" w:hAnsi="Garamond" w:cs="Arial"/>
                <w:sz w:val="18"/>
                <w:szCs w:val="18"/>
              </w:rPr>
              <w:t xml:space="preserve"> </w:t>
            </w:r>
            <w:r w:rsidRPr="004A0D71">
              <w:rPr>
                <w:rFonts w:ascii="Garamond" w:hAnsi="Garamond" w:cs="Arial"/>
                <w:b/>
                <w:sz w:val="18"/>
                <w:szCs w:val="18"/>
              </w:rPr>
              <w:t xml:space="preserve">ALLEGATO 1 </w:t>
            </w:r>
            <w:r w:rsidR="00E2745B" w:rsidRPr="004A0D71">
              <w:rPr>
                <w:rFonts w:ascii="Garamond" w:hAnsi="Garamond"/>
                <w:sz w:val="18"/>
                <w:szCs w:val="18"/>
              </w:rPr>
              <w:t xml:space="preserve">file Excel con dettaglio </w:t>
            </w:r>
            <w:r w:rsidR="004A0D71" w:rsidRPr="004A0D71">
              <w:rPr>
                <w:rFonts w:ascii="Garamond" w:hAnsi="Garamond" w:cs="Arial"/>
                <w:sz w:val="18"/>
                <w:szCs w:val="18"/>
              </w:rPr>
              <w:t>aree specialistiche/unità operat</w:t>
            </w:r>
            <w:r w:rsidR="004A0D71">
              <w:rPr>
                <w:rFonts w:ascii="Garamond" w:hAnsi="Garamond" w:cs="Arial"/>
                <w:sz w:val="18"/>
                <w:szCs w:val="18"/>
              </w:rPr>
              <w:t>ive/articolazioni organizzative</w:t>
            </w:r>
            <w:r w:rsidR="00E2745B" w:rsidRPr="004A0D71">
              <w:rPr>
                <w:rFonts w:ascii="Garamond" w:hAnsi="Garamond"/>
                <w:sz w:val="18"/>
                <w:szCs w:val="18"/>
              </w:rPr>
              <w:t>;</w:t>
            </w:r>
          </w:p>
          <w:p w:rsidR="00E2745B" w:rsidRPr="004A0D71" w:rsidRDefault="00E2745B" w:rsidP="00E25355">
            <w:pPr>
              <w:spacing w:line="360" w:lineRule="auto"/>
              <w:rPr>
                <w:rFonts w:ascii="Garamond" w:hAnsi="Garamond"/>
                <w:sz w:val="18"/>
                <w:szCs w:val="18"/>
              </w:rPr>
            </w:pP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  <w:r w:rsidRPr="004A0D71">
              <w:rPr>
                <w:rFonts w:ascii="Garamond" w:hAnsi="Garamond" w:cs="Arial"/>
                <w:sz w:val="18"/>
                <w:szCs w:val="18"/>
              </w:rPr>
              <w:t xml:space="preserve"> </w:t>
            </w:r>
            <w:r w:rsidRPr="004A0D71">
              <w:rPr>
                <w:rFonts w:ascii="Garamond" w:hAnsi="Garamond"/>
                <w:b/>
                <w:sz w:val="18"/>
                <w:szCs w:val="18"/>
              </w:rPr>
              <w:t xml:space="preserve">ALLEGATO </w:t>
            </w:r>
            <w:r w:rsidR="004A0D71" w:rsidRPr="004A0D71">
              <w:rPr>
                <w:rFonts w:ascii="Garamond" w:hAnsi="Garamond"/>
                <w:b/>
                <w:sz w:val="18"/>
                <w:szCs w:val="18"/>
              </w:rPr>
              <w:t>2</w:t>
            </w:r>
            <w:r w:rsidRPr="004A0D71">
              <w:rPr>
                <w:rFonts w:ascii="Garamond" w:hAnsi="Garamond"/>
                <w:sz w:val="18"/>
                <w:szCs w:val="18"/>
              </w:rPr>
              <w:t xml:space="preserve"> </w:t>
            </w:r>
            <w:proofErr w:type="spellStart"/>
            <w:r w:rsidRPr="004A0D71">
              <w:rPr>
                <w:rFonts w:ascii="Garamond" w:hAnsi="Garamond" w:cs="Arial"/>
                <w:sz w:val="18"/>
                <w:szCs w:val="18"/>
              </w:rPr>
              <w:t>Check</w:t>
            </w:r>
            <w:proofErr w:type="spellEnd"/>
            <w:r w:rsidRPr="004A0D71">
              <w:rPr>
                <w:rFonts w:ascii="Garamond" w:hAnsi="Garamond" w:cs="Arial"/>
                <w:sz w:val="18"/>
                <w:szCs w:val="18"/>
              </w:rPr>
              <w:t xml:space="preserve"> list di Autovalutazione </w:t>
            </w:r>
            <w:r w:rsidRPr="004A0D71">
              <w:rPr>
                <w:rFonts w:ascii="Garamond" w:hAnsi="Garamond" w:cs="Arial"/>
                <w:bCs/>
                <w:sz w:val="18"/>
                <w:szCs w:val="18"/>
              </w:rPr>
              <w:t>Allegato B “requisiti generali”</w:t>
            </w:r>
          </w:p>
          <w:p w:rsidR="007C0F7D" w:rsidRPr="00CD6EF4" w:rsidRDefault="00E2745B" w:rsidP="00E25355">
            <w:pPr>
              <w:spacing w:line="360" w:lineRule="auto"/>
              <w:rPr>
                <w:rFonts w:ascii="Garamond" w:hAnsi="Garamond" w:cs="Arial"/>
                <w:sz w:val="18"/>
                <w:szCs w:val="18"/>
              </w:rPr>
            </w:pP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A0D71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  <w:r w:rsidRPr="004A0D71">
              <w:rPr>
                <w:rFonts w:ascii="Garamond" w:hAnsi="Garamond" w:cs="Arial"/>
                <w:sz w:val="18"/>
                <w:szCs w:val="18"/>
              </w:rPr>
              <w:t xml:space="preserve"> </w:t>
            </w:r>
            <w:r w:rsidRPr="004A0D71">
              <w:rPr>
                <w:rFonts w:ascii="Garamond" w:hAnsi="Garamond"/>
                <w:b/>
                <w:sz w:val="18"/>
                <w:szCs w:val="18"/>
              </w:rPr>
              <w:t xml:space="preserve">ALLEGATO </w:t>
            </w:r>
            <w:r w:rsidR="004A0D71" w:rsidRPr="004A0D71">
              <w:rPr>
                <w:rFonts w:ascii="Garamond" w:hAnsi="Garamond"/>
                <w:b/>
                <w:sz w:val="18"/>
                <w:szCs w:val="18"/>
              </w:rPr>
              <w:t>3</w:t>
            </w:r>
            <w:r w:rsidRPr="004A0D71">
              <w:rPr>
                <w:rFonts w:ascii="Garamond" w:hAnsi="Garamond"/>
                <w:sz w:val="18"/>
                <w:szCs w:val="18"/>
              </w:rPr>
              <w:t xml:space="preserve"> </w:t>
            </w:r>
            <w:proofErr w:type="spellStart"/>
            <w:r w:rsidRPr="004A0D71">
              <w:rPr>
                <w:rFonts w:ascii="Garamond" w:hAnsi="Garamond" w:cs="Arial"/>
                <w:sz w:val="18"/>
                <w:szCs w:val="18"/>
              </w:rPr>
              <w:t>Check</w:t>
            </w:r>
            <w:proofErr w:type="spellEnd"/>
            <w:r w:rsidRPr="004A0D71">
              <w:rPr>
                <w:rFonts w:ascii="Garamond" w:hAnsi="Garamond" w:cs="Arial"/>
                <w:sz w:val="18"/>
                <w:szCs w:val="18"/>
              </w:rPr>
              <w:t xml:space="preserve"> list di Autovalutazione </w:t>
            </w:r>
            <w:r w:rsidRPr="004A0D71">
              <w:rPr>
                <w:rFonts w:ascii="Garamond" w:hAnsi="Garamond" w:cs="Arial"/>
                <w:bCs/>
                <w:sz w:val="18"/>
                <w:szCs w:val="18"/>
              </w:rPr>
              <w:t>Allegato C “requisiti specifici”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523D0" w:rsidRPr="00CD6EF4" w:rsidRDefault="007523D0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523D0" w:rsidRPr="00CD6EF4" w:rsidRDefault="007523D0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523D0" w:rsidRPr="00CD6EF4" w:rsidRDefault="007523D0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6C4437" w:rsidRPr="00CD6EF4" w:rsidRDefault="006C4437" w:rsidP="006C4437">
            <w:pPr>
              <w:jc w:val="both"/>
              <w:rPr>
                <w:rFonts w:ascii="Garamond" w:hAnsi="Garamond" w:cs="Arial"/>
                <w:bCs/>
                <w:sz w:val="18"/>
                <w:szCs w:val="18"/>
              </w:rPr>
            </w:pPr>
          </w:p>
          <w:p w:rsidR="007523D0" w:rsidRPr="00CD6EF4" w:rsidRDefault="007523D0" w:rsidP="007C0F7D">
            <w:pPr>
              <w:jc w:val="both"/>
              <w:rPr>
                <w:rFonts w:ascii="Garamond" w:hAnsi="Garamond" w:cs="Arial"/>
                <w:sz w:val="18"/>
                <w:szCs w:val="18"/>
              </w:rPr>
            </w:pPr>
          </w:p>
        </w:tc>
      </w:tr>
      <w:tr w:rsidR="00E2745B" w:rsidRPr="00CD6EF4" w:rsidTr="00442DCD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2745B" w:rsidRPr="00EC57D2" w:rsidRDefault="00E2745B" w:rsidP="00E64B8C">
            <w:pPr>
              <w:spacing w:after="120"/>
              <w:jc w:val="both"/>
              <w:rPr>
                <w:rFonts w:ascii="Garamond" w:hAnsi="Garamond" w:cs="Arial"/>
                <w:sz w:val="18"/>
                <w:szCs w:val="18"/>
              </w:rPr>
            </w:pPr>
            <w:r w:rsidRPr="004A0D71">
              <w:rPr>
                <w:rFonts w:ascii="Garamond" w:hAnsi="Garamond" w:cs="Garamond"/>
                <w:sz w:val="18"/>
                <w:szCs w:val="18"/>
              </w:rPr>
              <w:t>E’ stata fornita dalla Struttura evidenza versamento degli oneri di accreditamento?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745B" w:rsidRPr="00CD6EF4" w:rsidRDefault="00E2745B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745B" w:rsidRPr="00CD6EF4" w:rsidRDefault="00E2745B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2745B" w:rsidRPr="00CD6EF4" w:rsidRDefault="00E2745B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E2745B" w:rsidRPr="00CD6EF4" w:rsidRDefault="00E2745B" w:rsidP="006C4437">
            <w:pPr>
              <w:jc w:val="both"/>
              <w:rPr>
                <w:rFonts w:ascii="Garamond" w:hAnsi="Garamond" w:cs="Arial"/>
                <w:bCs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Default="00936273" w:rsidP="0048449E">
            <w:pPr>
              <w:rPr>
                <w:rFonts w:ascii="Garamond" w:hAnsi="Garamond" w:cs="Arial"/>
                <w:sz w:val="18"/>
                <w:szCs w:val="18"/>
              </w:rPr>
            </w:pPr>
            <w:r w:rsidRPr="00E2745B">
              <w:rPr>
                <w:rFonts w:ascii="Garamond" w:hAnsi="Garamond" w:cs="Arial"/>
                <w:sz w:val="18"/>
                <w:szCs w:val="18"/>
              </w:rPr>
              <w:t>Sono indicati gli estremi delle autorizzazion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i all’esercizio della Struttura </w:t>
            </w:r>
            <w:r w:rsidRPr="00E2745B">
              <w:rPr>
                <w:rFonts w:ascii="Garamond" w:hAnsi="Garamond" w:cs="Arial"/>
                <w:sz w:val="18"/>
                <w:szCs w:val="18"/>
              </w:rPr>
              <w:t xml:space="preserve">oggetto 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della domanda di accreditamento e delle </w:t>
            </w:r>
            <w:r w:rsidRPr="004A0D71">
              <w:rPr>
                <w:rFonts w:ascii="Garamond" w:hAnsi="Garamond" w:cs="Arial"/>
                <w:sz w:val="18"/>
                <w:szCs w:val="18"/>
              </w:rPr>
              <w:t>aree specialistiche/unità operat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ive/articolazioni </w:t>
            </w:r>
            <w:r>
              <w:rPr>
                <w:rFonts w:ascii="Garamond" w:hAnsi="Garamond" w:cs="Arial"/>
                <w:sz w:val="18"/>
                <w:szCs w:val="18"/>
              </w:rPr>
              <w:t>organizzative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di cui all’Allegato 1?</w:t>
            </w:r>
          </w:p>
          <w:p w:rsidR="00936273" w:rsidRPr="00E2745B" w:rsidRDefault="00936273" w:rsidP="0048449E">
            <w:pPr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48449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48449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48449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48449E">
            <w:pPr>
              <w:rPr>
                <w:rFonts w:ascii="Garamond" w:hAnsi="Garamond" w:cs="Arial"/>
                <w:i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Pr="00EC57D2" w:rsidRDefault="00936273" w:rsidP="004A0D71">
            <w:pPr>
              <w:spacing w:after="120"/>
              <w:jc w:val="both"/>
              <w:rPr>
                <w:rFonts w:ascii="Garamond" w:hAnsi="Garamond" w:cs="Arial"/>
                <w:sz w:val="18"/>
                <w:szCs w:val="18"/>
              </w:rPr>
            </w:pPr>
            <w:r w:rsidRPr="004A0D71">
              <w:rPr>
                <w:rFonts w:ascii="Garamond" w:eastAsiaTheme="minorEastAsia" w:hAnsi="Garamond"/>
                <w:sz w:val="18"/>
                <w:szCs w:val="18"/>
              </w:rPr>
              <w:t>E’ stata fornita dalla Struttura evidenza della rispondenza ai requisiti dei soggetti giuridici</w:t>
            </w:r>
            <w:r>
              <w:rPr>
                <w:rFonts w:ascii="Garamond" w:eastAsiaTheme="minorEastAsia" w:hAnsi="Garamond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6C4437">
            <w:pPr>
              <w:jc w:val="both"/>
              <w:rPr>
                <w:rFonts w:ascii="Garamond" w:hAnsi="Garamond" w:cs="Arial"/>
                <w:bCs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979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Pr="00CD6EF4" w:rsidRDefault="00936273" w:rsidP="00936273">
            <w:pPr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</w:rPr>
              <w:t xml:space="preserve">I dati 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richiesti dalla  domanda di accreditamento 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sono completi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per 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della Struttura Organizzativa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indicata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5E14F7">
            <w:pPr>
              <w:rPr>
                <w:rFonts w:ascii="Garamond" w:hAnsi="Garamond" w:cs="Arial"/>
                <w:i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979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Pr="00CD6EF4" w:rsidRDefault="00936273" w:rsidP="00936273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 xml:space="preserve">I dati 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richiesti dall’ALLEGATO 1 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sono completi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per ciascuna delle </w:t>
            </w:r>
            <w:r w:rsidRPr="004A0D71">
              <w:rPr>
                <w:rFonts w:ascii="Garamond" w:hAnsi="Garamond" w:cs="Arial"/>
                <w:sz w:val="18"/>
                <w:szCs w:val="18"/>
              </w:rPr>
              <w:t>aree specialistiche/unità operat</w:t>
            </w:r>
            <w:r>
              <w:rPr>
                <w:rFonts w:ascii="Garamond" w:hAnsi="Garamond" w:cs="Arial"/>
                <w:sz w:val="18"/>
                <w:szCs w:val="18"/>
              </w:rPr>
              <w:t>ive/articolazioni organizzative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indicate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3309C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5E14F7">
            <w:pPr>
              <w:rPr>
                <w:rFonts w:ascii="Garamond" w:hAnsi="Garamond" w:cs="Arial"/>
                <w:i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598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Pr="00CD6EF4" w:rsidRDefault="00936273" w:rsidP="001600C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Garamond" w:hAnsi="Garamond" w:cs="Arial"/>
                <w:sz w:val="18"/>
                <w:szCs w:val="18"/>
              </w:rPr>
            </w:pPr>
            <w:r w:rsidRPr="00E2745B">
              <w:rPr>
                <w:rFonts w:ascii="Garamond" w:hAnsi="Garamond" w:cs="Arial"/>
                <w:sz w:val="18"/>
                <w:szCs w:val="18"/>
              </w:rPr>
              <w:t>L’istanza di accreditamento presentata dalla Struttura organizzativa è compatibile</w:t>
            </w:r>
            <w:r w:rsidRPr="00E2745B">
              <w:rPr>
                <w:rFonts w:ascii="Garamond" w:eastAsiaTheme="minorEastAsia" w:hAnsi="Garamond"/>
                <w:sz w:val="18"/>
                <w:szCs w:val="18"/>
              </w:rPr>
              <w:t xml:space="preserve"> con la programmazione regionale</w:t>
            </w:r>
            <w:r w:rsidRPr="00CD6EF4">
              <w:rPr>
                <w:rFonts w:ascii="Garamond" w:eastAsiaTheme="minorEastAsia" w:hAnsi="Garamond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10612F">
            <w:pPr>
              <w:rPr>
                <w:rFonts w:ascii="Garamond" w:hAnsi="Garamond" w:cs="Arial"/>
                <w:i/>
                <w:sz w:val="18"/>
                <w:szCs w:val="18"/>
              </w:rPr>
            </w:pPr>
          </w:p>
        </w:tc>
      </w:tr>
      <w:tr w:rsidR="00936273" w:rsidRPr="00CD6EF4" w:rsidTr="00442DCD">
        <w:trPr>
          <w:trHeight w:val="420"/>
        </w:trPr>
        <w:tc>
          <w:tcPr>
            <w:tcW w:w="38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6273" w:rsidRPr="00CD6EF4" w:rsidRDefault="00936273" w:rsidP="00A12DC3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>La S</w:t>
            </w:r>
            <w:r w:rsidRPr="00CD6EF4">
              <w:rPr>
                <w:rFonts w:ascii="Garamond" w:hAnsi="Garamond" w:cs="Arial"/>
                <w:sz w:val="18"/>
                <w:szCs w:val="18"/>
              </w:rPr>
              <w:t>truttura organizzativa possiede già un accreditamento in corso di validità?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92AA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92AA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36273" w:rsidRPr="00CD6EF4" w:rsidRDefault="00936273" w:rsidP="00A92AAE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6273" w:rsidRPr="00CD6EF4" w:rsidRDefault="00936273" w:rsidP="00617AEE">
            <w:pPr>
              <w:rPr>
                <w:rFonts w:ascii="Garamond" w:hAnsi="Garamond" w:cs="Arial"/>
                <w:sz w:val="18"/>
                <w:szCs w:val="18"/>
              </w:rPr>
            </w:pPr>
          </w:p>
        </w:tc>
      </w:tr>
    </w:tbl>
    <w:p w:rsidR="00617AEE" w:rsidRPr="00CD6EF4" w:rsidRDefault="00617AEE" w:rsidP="00C43FC8">
      <w:pPr>
        <w:rPr>
          <w:rFonts w:ascii="Garamond" w:hAnsi="Garamond" w:cs="Arial"/>
          <w:sz w:val="18"/>
          <w:szCs w:val="18"/>
        </w:rPr>
      </w:pPr>
    </w:p>
    <w:p w:rsidR="00F90039" w:rsidRPr="00CD6EF4" w:rsidRDefault="00F90039" w:rsidP="00C43FC8">
      <w:pPr>
        <w:rPr>
          <w:rFonts w:ascii="Garamond" w:hAnsi="Garamond" w:cs="Arial"/>
          <w:sz w:val="18"/>
          <w:szCs w:val="18"/>
        </w:rPr>
      </w:pPr>
    </w:p>
    <w:p w:rsidR="00F90039" w:rsidRPr="00CD6EF4" w:rsidRDefault="00F90039" w:rsidP="00C43FC8">
      <w:pPr>
        <w:rPr>
          <w:rFonts w:ascii="Garamond" w:hAnsi="Garamond" w:cs="Arial"/>
          <w:sz w:val="18"/>
          <w:szCs w:val="18"/>
        </w:rPr>
      </w:pPr>
    </w:p>
    <w:p w:rsidR="00F90039" w:rsidRPr="00CD6EF4" w:rsidRDefault="00F90039" w:rsidP="00C43FC8">
      <w:pPr>
        <w:rPr>
          <w:rFonts w:ascii="Garamond" w:hAnsi="Garamond" w:cs="Arial"/>
          <w:sz w:val="18"/>
          <w:szCs w:val="18"/>
        </w:rPr>
      </w:pPr>
    </w:p>
    <w:p w:rsidR="00CD6EF4" w:rsidRDefault="00CD6EF4" w:rsidP="00C43FC8">
      <w:pPr>
        <w:rPr>
          <w:rFonts w:ascii="Garamond" w:hAnsi="Garamond" w:cs="Arial"/>
          <w:sz w:val="18"/>
          <w:szCs w:val="18"/>
        </w:rPr>
      </w:pPr>
      <w:r>
        <w:rPr>
          <w:rFonts w:ascii="Garamond" w:hAnsi="Garamond" w:cs="Arial"/>
          <w:sz w:val="18"/>
          <w:szCs w:val="18"/>
        </w:rPr>
        <w:br w:type="page"/>
      </w:r>
    </w:p>
    <w:p w:rsidR="00397337" w:rsidRPr="00CD6EF4" w:rsidRDefault="00397337" w:rsidP="000A6559">
      <w:pPr>
        <w:spacing w:after="120"/>
        <w:rPr>
          <w:rFonts w:ascii="Garamond" w:hAnsi="Garamond" w:cs="Arial"/>
          <w:sz w:val="18"/>
          <w:szCs w:val="18"/>
        </w:rPr>
      </w:pPr>
    </w:p>
    <w:p w:rsidR="00617AEE" w:rsidRPr="00581269" w:rsidRDefault="00A539B7" w:rsidP="000A6559">
      <w:pPr>
        <w:pStyle w:val="Paragrafoelenco"/>
        <w:numPr>
          <w:ilvl w:val="0"/>
          <w:numId w:val="38"/>
        </w:numPr>
        <w:spacing w:after="120"/>
        <w:ind w:left="426" w:hanging="426"/>
        <w:rPr>
          <w:rFonts w:ascii="Garamond" w:hAnsi="Garamond" w:cs="Arial"/>
          <w:b/>
          <w:sz w:val="18"/>
          <w:szCs w:val="18"/>
        </w:rPr>
      </w:pPr>
      <w:r w:rsidRPr="00581269">
        <w:rPr>
          <w:rFonts w:ascii="Garamond" w:hAnsi="Garamond" w:cs="Arial"/>
          <w:b/>
          <w:sz w:val="18"/>
          <w:szCs w:val="18"/>
        </w:rPr>
        <w:t xml:space="preserve">CONCLUSIONI DELL’ISTRUTTORIA </w:t>
      </w:r>
      <w:r w:rsidR="00617AEE" w:rsidRPr="00581269">
        <w:rPr>
          <w:rFonts w:ascii="Garamond" w:hAnsi="Garamond" w:cs="Arial"/>
          <w:b/>
          <w:sz w:val="18"/>
          <w:szCs w:val="18"/>
        </w:rPr>
        <w:t>DOCUMENTALE</w:t>
      </w:r>
      <w:r w:rsidR="00E64B8C" w:rsidRPr="00581269">
        <w:rPr>
          <w:rFonts w:ascii="Garamond" w:hAnsi="Garamond" w:cs="Arial"/>
          <w:b/>
          <w:sz w:val="18"/>
          <w:szCs w:val="18"/>
        </w:rPr>
        <w:t xml:space="preserve"> DI TIPO AMMINISTRATIVO </w:t>
      </w:r>
      <w:r w:rsidR="00E64B8C" w:rsidRPr="0096451C">
        <w:rPr>
          <w:rFonts w:ascii="Garamond" w:hAnsi="Garamond" w:cs="Arial"/>
          <w:b/>
          <w:color w:val="0070C0"/>
          <w:u w:val="single"/>
        </w:rPr>
        <w:t>A CURA DELL’OAIA</w:t>
      </w:r>
    </w:p>
    <w:p w:rsidR="000A6559" w:rsidRPr="00CD6EF4" w:rsidRDefault="000A6559" w:rsidP="000A6559">
      <w:pPr>
        <w:spacing w:after="120"/>
        <w:rPr>
          <w:rFonts w:ascii="Garamond" w:hAnsi="Garamond" w:cs="Arial"/>
          <w:b/>
          <w:sz w:val="18"/>
          <w:szCs w:val="18"/>
        </w:rPr>
      </w:pPr>
    </w:p>
    <w:tbl>
      <w:tblPr>
        <w:tblW w:w="10416" w:type="dxa"/>
        <w:tblInd w:w="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2"/>
        <w:gridCol w:w="987"/>
        <w:gridCol w:w="1087"/>
      </w:tblGrid>
      <w:tr w:rsidR="008D54AA" w:rsidRPr="00CD6EF4" w:rsidTr="00DE7686">
        <w:trPr>
          <w:cantSplit/>
          <w:trHeight w:val="428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8D54AA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8D54AA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si*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8D54AA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</w:tr>
      <w:tr w:rsidR="008D54AA" w:rsidRPr="00CD6EF4" w:rsidTr="00DE7686">
        <w:trPr>
          <w:cantSplit/>
          <w:trHeight w:val="813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8D54AA" w:rsidP="000A6559">
            <w:pPr>
              <w:spacing w:after="120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Sono necessarie integrazioni di documenti </w:t>
            </w:r>
            <w:r w:rsidRPr="00CD6EF4">
              <w:rPr>
                <w:rFonts w:ascii="Garamond" w:hAnsi="Garamond" w:cs="Arial"/>
                <w:sz w:val="18"/>
                <w:szCs w:val="18"/>
              </w:rPr>
              <w:t xml:space="preserve">e/o specificazioni </w:t>
            </w: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prima di procedere con l’iter di accreditamento </w:t>
            </w:r>
            <w:r w:rsidR="007523D0" w:rsidRPr="00CD6EF4">
              <w:rPr>
                <w:rFonts w:ascii="Garamond" w:hAnsi="Garamond" w:cs="Arial"/>
                <w:iCs/>
                <w:sz w:val="18"/>
                <w:szCs w:val="18"/>
              </w:rPr>
              <w:t>(istruttoria tecnica)</w:t>
            </w:r>
          </w:p>
          <w:p w:rsidR="008D54AA" w:rsidRPr="00CD6EF4" w:rsidRDefault="008D54AA" w:rsidP="000A6559">
            <w:pPr>
              <w:spacing w:after="12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FA36EA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54AA" w:rsidRPr="00CD6EF4" w:rsidRDefault="00FA36EA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</w:tbl>
    <w:p w:rsidR="000A6559" w:rsidRDefault="000A6559" w:rsidP="000A6559">
      <w:pPr>
        <w:spacing w:after="120"/>
        <w:jc w:val="both"/>
        <w:rPr>
          <w:rFonts w:ascii="Garamond" w:hAnsi="Garamond" w:cs="Arial"/>
          <w:b/>
          <w:sz w:val="18"/>
          <w:szCs w:val="18"/>
        </w:rPr>
      </w:pPr>
      <w:bookmarkStart w:id="1" w:name="OLE_LINK1"/>
    </w:p>
    <w:p w:rsidR="00424366" w:rsidRPr="00CD6EF4" w:rsidRDefault="008D54AA" w:rsidP="000A6559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b/>
          <w:sz w:val="18"/>
          <w:szCs w:val="18"/>
        </w:rPr>
        <w:t>*</w:t>
      </w:r>
      <w:r w:rsidR="00424366" w:rsidRPr="00CD6EF4">
        <w:rPr>
          <w:rFonts w:ascii="Garamond" w:hAnsi="Garamond" w:cs="Arial"/>
          <w:sz w:val="18"/>
          <w:szCs w:val="18"/>
        </w:rPr>
        <w:t xml:space="preserve">Comunicazione </w:t>
      </w:r>
      <w:r w:rsidR="007523D0" w:rsidRPr="00CD6EF4">
        <w:rPr>
          <w:rFonts w:ascii="Garamond" w:hAnsi="Garamond" w:cs="Arial"/>
          <w:b/>
          <w:sz w:val="18"/>
          <w:szCs w:val="18"/>
        </w:rPr>
        <w:t>Struttura Organizzativa</w:t>
      </w:r>
      <w:r w:rsidR="007523D0" w:rsidRPr="00CD6EF4">
        <w:rPr>
          <w:rFonts w:ascii="Garamond" w:hAnsi="Garamond" w:cs="Arial"/>
          <w:sz w:val="18"/>
          <w:szCs w:val="18"/>
        </w:rPr>
        <w:t xml:space="preserve"> </w:t>
      </w:r>
      <w:r w:rsidR="00424366" w:rsidRPr="00CD6EF4">
        <w:rPr>
          <w:rFonts w:ascii="Garamond" w:hAnsi="Garamond" w:cs="Arial"/>
          <w:sz w:val="18"/>
          <w:szCs w:val="18"/>
        </w:rPr>
        <w:t xml:space="preserve">per richiesta integrazioni </w:t>
      </w:r>
      <w:r w:rsidR="00306098" w:rsidRPr="00CD6EF4">
        <w:rPr>
          <w:rFonts w:ascii="Garamond" w:hAnsi="Garamond" w:cs="Arial"/>
          <w:sz w:val="18"/>
          <w:szCs w:val="18"/>
        </w:rPr>
        <w:t xml:space="preserve">nr protocollo del </w:t>
      </w:r>
      <w:r w:rsidR="00424366" w:rsidRPr="00CD6EF4">
        <w:rPr>
          <w:rFonts w:ascii="Garamond" w:hAnsi="Garamond" w:cs="Arial"/>
          <w:sz w:val="18"/>
          <w:szCs w:val="18"/>
        </w:rPr>
        <w:t>_______________________</w:t>
      </w:r>
    </w:p>
    <w:p w:rsidR="00424366" w:rsidRPr="00CD6EF4" w:rsidRDefault="00424366" w:rsidP="000A6559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 xml:space="preserve">Termine di presentazioni documenti integrativi da parte </w:t>
      </w:r>
      <w:r w:rsidR="00CE0C3A" w:rsidRPr="00CD6EF4">
        <w:rPr>
          <w:rFonts w:ascii="Garamond" w:hAnsi="Garamond" w:cs="Arial"/>
          <w:sz w:val="18"/>
          <w:szCs w:val="18"/>
        </w:rPr>
        <w:t xml:space="preserve">della </w:t>
      </w:r>
      <w:r w:rsidR="00CE0C3A" w:rsidRPr="00CD6EF4">
        <w:rPr>
          <w:rFonts w:ascii="Garamond" w:hAnsi="Garamond" w:cs="Arial"/>
          <w:b/>
          <w:sz w:val="18"/>
          <w:szCs w:val="18"/>
        </w:rPr>
        <w:t>Struttura Organizzativa</w:t>
      </w:r>
      <w:r w:rsidR="00CE0C3A" w:rsidRPr="00CD6EF4">
        <w:rPr>
          <w:rFonts w:ascii="Garamond" w:hAnsi="Garamond" w:cs="Arial"/>
          <w:sz w:val="18"/>
          <w:szCs w:val="18"/>
        </w:rPr>
        <w:t xml:space="preserve"> </w:t>
      </w:r>
      <w:r w:rsidRPr="00CD6EF4">
        <w:rPr>
          <w:rFonts w:ascii="Garamond" w:hAnsi="Garamond" w:cs="Arial"/>
          <w:sz w:val="18"/>
          <w:szCs w:val="18"/>
        </w:rPr>
        <w:t>da effettuarsi entro</w:t>
      </w:r>
      <w:r w:rsidR="001B0D24" w:rsidRPr="00CD6EF4">
        <w:rPr>
          <w:rFonts w:ascii="Garamond" w:hAnsi="Garamond" w:cs="Arial"/>
          <w:sz w:val="18"/>
          <w:szCs w:val="18"/>
        </w:rPr>
        <w:t xml:space="preserve"> (</w:t>
      </w:r>
      <w:r w:rsidR="00CE0C3A" w:rsidRPr="00CD6EF4">
        <w:rPr>
          <w:rFonts w:ascii="Garamond" w:hAnsi="Garamond" w:cs="Arial"/>
          <w:sz w:val="18"/>
          <w:szCs w:val="18"/>
        </w:rPr>
        <w:t xml:space="preserve">massimo </w:t>
      </w:r>
      <w:r w:rsidR="001B0D24" w:rsidRPr="00CD6EF4">
        <w:rPr>
          <w:rFonts w:ascii="Garamond" w:hAnsi="Garamond" w:cs="Arial"/>
          <w:sz w:val="18"/>
          <w:szCs w:val="18"/>
        </w:rPr>
        <w:t>15gg dalla comunicazione di richiesta integrazioni)______</w:t>
      </w:r>
      <w:r w:rsidRPr="00CD6EF4">
        <w:rPr>
          <w:rFonts w:ascii="Garamond" w:hAnsi="Garamond" w:cs="Arial"/>
          <w:sz w:val="18"/>
          <w:szCs w:val="18"/>
        </w:rPr>
        <w:t>___________________</w:t>
      </w:r>
      <w:r w:rsidR="001B0D24" w:rsidRPr="00CD6EF4">
        <w:rPr>
          <w:rFonts w:ascii="Garamond" w:hAnsi="Garamond" w:cs="Arial"/>
          <w:sz w:val="18"/>
          <w:szCs w:val="18"/>
        </w:rPr>
        <w:t xml:space="preserve"> </w:t>
      </w:r>
    </w:p>
    <w:p w:rsidR="00BC1BA4" w:rsidRPr="00CD6EF4" w:rsidRDefault="00A539B7" w:rsidP="000A6559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>Inte</w:t>
      </w:r>
      <w:r w:rsidR="00BC1BA4" w:rsidRPr="00CD6EF4">
        <w:rPr>
          <w:rFonts w:ascii="Garamond" w:hAnsi="Garamond" w:cs="Arial"/>
          <w:sz w:val="18"/>
          <w:szCs w:val="18"/>
        </w:rPr>
        <w:t>g</w:t>
      </w:r>
      <w:r w:rsidRPr="00CD6EF4">
        <w:rPr>
          <w:rFonts w:ascii="Garamond" w:hAnsi="Garamond" w:cs="Arial"/>
          <w:sz w:val="18"/>
          <w:szCs w:val="18"/>
        </w:rPr>
        <w:t>razione pervenuta</w:t>
      </w:r>
      <w:r w:rsidR="00BC1BA4" w:rsidRPr="00CD6EF4">
        <w:rPr>
          <w:rFonts w:ascii="Garamond" w:hAnsi="Garamond" w:cs="Arial"/>
          <w:sz w:val="18"/>
          <w:szCs w:val="18"/>
        </w:rPr>
        <w:t xml:space="preserve"> con nr di protocollo del ____________________________________________________</w:t>
      </w:r>
    </w:p>
    <w:p w:rsidR="00695907" w:rsidRPr="00CD6EF4" w:rsidRDefault="00306098" w:rsidP="000A6559">
      <w:pPr>
        <w:spacing w:after="120"/>
        <w:jc w:val="both"/>
        <w:rPr>
          <w:rFonts w:ascii="Garamond" w:hAnsi="Garamond" w:cs="Arial"/>
          <w:b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>Esiti dell’</w:t>
      </w:r>
      <w:r w:rsidR="00887AF6" w:rsidRPr="00CD6EF4">
        <w:rPr>
          <w:rFonts w:ascii="Garamond" w:hAnsi="Garamond" w:cs="Arial"/>
          <w:sz w:val="18"/>
          <w:szCs w:val="18"/>
        </w:rPr>
        <w:t>istruttoria</w:t>
      </w:r>
      <w:r w:rsidR="00424366" w:rsidRPr="00CD6EF4">
        <w:rPr>
          <w:rFonts w:ascii="Garamond" w:hAnsi="Garamond" w:cs="Arial"/>
          <w:sz w:val="18"/>
          <w:szCs w:val="18"/>
        </w:rPr>
        <w:t xml:space="preserve"> </w:t>
      </w:r>
      <w:r w:rsidR="00BC1BA4" w:rsidRPr="00CD6EF4">
        <w:rPr>
          <w:rFonts w:ascii="Garamond" w:hAnsi="Garamond" w:cs="Arial"/>
          <w:sz w:val="18"/>
          <w:szCs w:val="18"/>
        </w:rPr>
        <w:t>di integrazione</w:t>
      </w:r>
      <w:r w:rsidR="00424366" w:rsidRPr="00CD6EF4">
        <w:rPr>
          <w:rFonts w:ascii="Garamond" w:hAnsi="Garamond" w:cs="Arial"/>
          <w:b/>
          <w:sz w:val="18"/>
          <w:szCs w:val="18"/>
        </w:rPr>
        <w:t>:</w:t>
      </w:r>
      <w:r w:rsidR="00BC1BA4" w:rsidRPr="00CD6EF4">
        <w:rPr>
          <w:rFonts w:ascii="Garamond" w:hAnsi="Garamond" w:cs="Arial"/>
          <w:b/>
          <w:sz w:val="18"/>
          <w:szCs w:val="18"/>
        </w:rPr>
        <w:t xml:space="preserve"> </w:t>
      </w:r>
      <w:r w:rsidR="00724577" w:rsidRPr="00CD6EF4">
        <w:rPr>
          <w:rFonts w:ascii="Garamond" w:hAnsi="Garamond" w:cs="Arial"/>
          <w:b/>
          <w:sz w:val="18"/>
          <w:szCs w:val="18"/>
        </w:rPr>
        <w:t>_____________________________</w:t>
      </w:r>
      <w:r w:rsidR="00BC1BA4" w:rsidRPr="00CD6EF4">
        <w:rPr>
          <w:rFonts w:ascii="Garamond" w:hAnsi="Garamond" w:cs="Arial"/>
          <w:b/>
          <w:sz w:val="18"/>
          <w:szCs w:val="18"/>
        </w:rPr>
        <w:t>______________________________</w:t>
      </w:r>
    </w:p>
    <w:p w:rsidR="000A6559" w:rsidRPr="00CD6EF4" w:rsidRDefault="000A6559" w:rsidP="000A6559">
      <w:pPr>
        <w:spacing w:after="120"/>
        <w:jc w:val="both"/>
        <w:rPr>
          <w:rFonts w:ascii="Garamond" w:hAnsi="Garamond" w:cs="Arial"/>
          <w:sz w:val="18"/>
          <w:szCs w:val="18"/>
        </w:rPr>
      </w:pPr>
    </w:p>
    <w:p w:rsidR="00424366" w:rsidRPr="00581269" w:rsidRDefault="00E437A9" w:rsidP="000A6559">
      <w:pPr>
        <w:pStyle w:val="Paragrafoelenco"/>
        <w:numPr>
          <w:ilvl w:val="0"/>
          <w:numId w:val="38"/>
        </w:numPr>
        <w:spacing w:after="120"/>
        <w:ind w:left="426" w:hanging="426"/>
        <w:rPr>
          <w:rFonts w:ascii="Garamond" w:hAnsi="Garamond" w:cs="Arial"/>
          <w:b/>
          <w:sz w:val="18"/>
          <w:szCs w:val="18"/>
        </w:rPr>
      </w:pPr>
      <w:r w:rsidRPr="00581269">
        <w:rPr>
          <w:rFonts w:ascii="Garamond" w:hAnsi="Garamond" w:cs="Arial"/>
          <w:b/>
          <w:sz w:val="18"/>
          <w:szCs w:val="18"/>
        </w:rPr>
        <w:t>AMMISSIBILITÁ</w:t>
      </w:r>
      <w:r w:rsidR="00695907" w:rsidRPr="00581269">
        <w:rPr>
          <w:rFonts w:ascii="Garamond" w:hAnsi="Garamond" w:cs="Arial"/>
          <w:b/>
          <w:sz w:val="18"/>
          <w:szCs w:val="18"/>
        </w:rPr>
        <w:t xml:space="preserve"> DELLA DOMANDA</w:t>
      </w:r>
      <w:r w:rsidR="00FC71A8" w:rsidRPr="00581269">
        <w:rPr>
          <w:rFonts w:ascii="Garamond" w:hAnsi="Garamond" w:cs="Arial"/>
          <w:b/>
          <w:sz w:val="18"/>
          <w:szCs w:val="18"/>
        </w:rPr>
        <w:t xml:space="preserve"> </w:t>
      </w:r>
      <w:r w:rsidR="00FC71A8" w:rsidRPr="00581269">
        <w:rPr>
          <w:rFonts w:ascii="Garamond" w:hAnsi="Garamond" w:cs="Arial"/>
          <w:b/>
          <w:u w:val="single"/>
        </w:rPr>
        <w:t>A CURA DELL’OAIA</w:t>
      </w:r>
    </w:p>
    <w:tbl>
      <w:tblPr>
        <w:tblW w:w="10416" w:type="dxa"/>
        <w:tblInd w:w="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2"/>
        <w:gridCol w:w="987"/>
        <w:gridCol w:w="1087"/>
      </w:tblGrid>
      <w:tr w:rsidR="004F0E90" w:rsidRPr="00CD6EF4" w:rsidTr="00DE7686">
        <w:trPr>
          <w:cantSplit/>
          <w:trHeight w:val="498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2217" w:rsidRPr="00CD6EF4" w:rsidRDefault="00AA2217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2217" w:rsidRPr="00CD6EF4" w:rsidRDefault="00AA2217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2217" w:rsidRPr="00CD6EF4" w:rsidRDefault="00AA2217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</w:tr>
      <w:tr w:rsidR="004F0E90" w:rsidRPr="00CD6EF4" w:rsidTr="00DE7686">
        <w:trPr>
          <w:cantSplit/>
          <w:trHeight w:val="813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2217" w:rsidRPr="00CD6EF4" w:rsidRDefault="00D62612" w:rsidP="000A6559">
            <w:pPr>
              <w:spacing w:after="120"/>
              <w:jc w:val="both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Sulla base degli esiti dell’analisi </w:t>
            </w:r>
            <w:r w:rsidR="00CA0993">
              <w:rPr>
                <w:rFonts w:ascii="Garamond" w:hAnsi="Garamond" w:cs="Arial"/>
                <w:iCs/>
                <w:sz w:val="18"/>
                <w:szCs w:val="18"/>
              </w:rPr>
              <w:t>amministrativa della domanda</w:t>
            </w: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 </w:t>
            </w:r>
            <w:r w:rsidR="00C4148C"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l’istanza di accreditamento viene dichiarata ammissibile e </w:t>
            </w:r>
            <w:r w:rsidR="00E927D8" w:rsidRPr="00CD6EF4">
              <w:rPr>
                <w:rFonts w:ascii="Garamond" w:hAnsi="Garamond" w:cs="Arial"/>
                <w:iCs/>
                <w:sz w:val="18"/>
                <w:szCs w:val="18"/>
              </w:rPr>
              <w:t>si può quindi procedere</w:t>
            </w:r>
            <w:r w:rsidR="00090B48">
              <w:rPr>
                <w:rFonts w:ascii="Garamond" w:hAnsi="Garamond" w:cs="Arial"/>
                <w:iCs/>
                <w:sz w:val="18"/>
                <w:szCs w:val="18"/>
              </w:rPr>
              <w:t xml:space="preserve"> all’istruttoria tecnica </w:t>
            </w:r>
            <w:r w:rsidR="00C4148C" w:rsidRPr="00CD6EF4">
              <w:rPr>
                <w:rFonts w:ascii="Garamond" w:hAnsi="Garamond" w:cs="Arial"/>
                <w:iCs/>
                <w:sz w:val="18"/>
                <w:szCs w:val="18"/>
              </w:rPr>
              <w:t>di competenza dell’OTAR</w:t>
            </w: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>?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92D" w:rsidRPr="00CD6EF4" w:rsidRDefault="00FA36EA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2217" w:rsidRPr="00CD6EF4" w:rsidRDefault="00FA36EA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  <w:bookmarkEnd w:id="1"/>
    </w:tbl>
    <w:p w:rsidR="00D9543F" w:rsidRDefault="00D9543F" w:rsidP="000A6559">
      <w:pPr>
        <w:tabs>
          <w:tab w:val="center" w:pos="1701"/>
          <w:tab w:val="center" w:pos="7655"/>
        </w:tabs>
        <w:spacing w:after="120"/>
        <w:rPr>
          <w:rFonts w:ascii="Garamond" w:hAnsi="Garamond" w:cs="Arial"/>
          <w:b/>
          <w:sz w:val="18"/>
          <w:szCs w:val="18"/>
        </w:rPr>
      </w:pPr>
    </w:p>
    <w:p w:rsidR="00D9543F" w:rsidRDefault="00D9543F" w:rsidP="000A6559">
      <w:pPr>
        <w:tabs>
          <w:tab w:val="center" w:pos="1701"/>
          <w:tab w:val="center" w:pos="7655"/>
        </w:tabs>
        <w:spacing w:after="120"/>
        <w:rPr>
          <w:rFonts w:ascii="Garamond" w:hAnsi="Garamond" w:cs="Arial"/>
          <w:b/>
          <w:sz w:val="18"/>
          <w:szCs w:val="18"/>
        </w:rPr>
      </w:pPr>
    </w:p>
    <w:p w:rsidR="0097273D" w:rsidRPr="00CD6EF4" w:rsidRDefault="0097273D" w:rsidP="000A6559">
      <w:pPr>
        <w:tabs>
          <w:tab w:val="center" w:pos="1701"/>
          <w:tab w:val="center" w:pos="7655"/>
        </w:tabs>
        <w:spacing w:after="120"/>
        <w:rPr>
          <w:rFonts w:ascii="Garamond" w:hAnsi="Garamond" w:cs="Arial"/>
          <w:b/>
          <w:sz w:val="18"/>
          <w:szCs w:val="18"/>
        </w:rPr>
      </w:pPr>
    </w:p>
    <w:tbl>
      <w:tblPr>
        <w:tblW w:w="10348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F0E90" w:rsidRPr="00CD6EF4" w:rsidTr="00000C95">
        <w:trPr>
          <w:cantSplit/>
          <w:trHeight w:val="570"/>
        </w:trPr>
        <w:tc>
          <w:tcPr>
            <w:tcW w:w="103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CCCC"/>
            <w:vAlign w:val="center"/>
          </w:tcPr>
          <w:p w:rsidR="00152190" w:rsidRPr="00CD6EF4" w:rsidRDefault="00720EAF" w:rsidP="000A6559">
            <w:pPr>
              <w:pStyle w:val="Intestazione"/>
              <w:tabs>
                <w:tab w:val="clear" w:pos="4819"/>
                <w:tab w:val="clear" w:pos="9638"/>
              </w:tabs>
              <w:spacing w:after="120"/>
              <w:jc w:val="center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  <w:u w:val="single"/>
              </w:rPr>
              <w:t>ULTERIORI NOTE</w:t>
            </w:r>
          </w:p>
        </w:tc>
      </w:tr>
      <w:tr w:rsidR="004F0E90" w:rsidRPr="00CD6EF4" w:rsidTr="00E362CC">
        <w:trPr>
          <w:cantSplit/>
          <w:trHeight w:val="2209"/>
        </w:trPr>
        <w:tc>
          <w:tcPr>
            <w:tcW w:w="10348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1E0377" w:rsidRPr="00E9474B" w:rsidRDefault="001E0377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sz w:val="18"/>
                <w:szCs w:val="18"/>
              </w:rPr>
            </w:pPr>
          </w:p>
          <w:p w:rsidR="00E362CC" w:rsidRPr="00CD6EF4" w:rsidRDefault="00E362CC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sz w:val="18"/>
                <w:szCs w:val="18"/>
              </w:rPr>
            </w:pPr>
          </w:p>
          <w:p w:rsidR="00720565" w:rsidRPr="00CD6EF4" w:rsidRDefault="00720565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sz w:val="18"/>
                <w:szCs w:val="18"/>
              </w:rPr>
            </w:pPr>
          </w:p>
          <w:p w:rsidR="002B7B61" w:rsidRPr="00CD6EF4" w:rsidRDefault="00695907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z w:val="18"/>
                <w:szCs w:val="18"/>
              </w:rPr>
              <w:t>Data</w:t>
            </w:r>
            <w:r w:rsidR="002B7B61" w:rsidRPr="00CD6EF4">
              <w:rPr>
                <w:rFonts w:ascii="Garamond" w:hAnsi="Garamond" w:cs="Arial"/>
                <w:b/>
                <w:sz w:val="18"/>
                <w:szCs w:val="18"/>
              </w:rPr>
              <w:t>:</w:t>
            </w:r>
            <w:r w:rsidR="007C0DAC" w:rsidRPr="00CD6EF4">
              <w:rPr>
                <w:rFonts w:ascii="Garamond" w:hAnsi="Garamond" w:cs="Arial"/>
                <w:b/>
                <w:sz w:val="18"/>
                <w:szCs w:val="18"/>
              </w:rPr>
              <w:t xml:space="preserve"> </w:t>
            </w:r>
            <w:r w:rsidR="002B7B61" w:rsidRPr="00CD6EF4">
              <w:rPr>
                <w:rFonts w:ascii="Garamond" w:hAnsi="Garamond" w:cs="Arial"/>
                <w:sz w:val="18"/>
                <w:szCs w:val="18"/>
              </w:rPr>
              <w:t>___________________</w:t>
            </w:r>
          </w:p>
          <w:p w:rsidR="002B7B61" w:rsidRPr="00CD6EF4" w:rsidRDefault="002B7B61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sz w:val="18"/>
                <w:szCs w:val="18"/>
              </w:rPr>
            </w:pPr>
          </w:p>
          <w:p w:rsidR="00152190" w:rsidRPr="00CD6EF4" w:rsidRDefault="00695907" w:rsidP="000A6559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spacing w:after="120"/>
              <w:ind w:right="-143"/>
              <w:rPr>
                <w:rFonts w:ascii="Garamond" w:hAnsi="Garamond" w:cs="Arial"/>
                <w:b/>
                <w:sz w:val="18"/>
                <w:szCs w:val="18"/>
              </w:rPr>
            </w:pPr>
            <w:r w:rsidRPr="00823B71">
              <w:rPr>
                <w:rFonts w:ascii="Garamond" w:hAnsi="Garamond" w:cs="Arial"/>
                <w:b/>
              </w:rPr>
              <w:t xml:space="preserve">Firma </w:t>
            </w:r>
            <w:r w:rsidR="00FB33B5" w:rsidRPr="00823B71">
              <w:rPr>
                <w:rFonts w:ascii="Garamond" w:hAnsi="Garamond" w:cs="Arial"/>
                <w:b/>
              </w:rPr>
              <w:t>Funzionario dell’OAIA</w:t>
            </w:r>
            <w:r w:rsidR="00720565" w:rsidRPr="00CD6EF4">
              <w:rPr>
                <w:rFonts w:ascii="Garamond" w:hAnsi="Garamond" w:cs="Arial"/>
                <w:b/>
                <w:sz w:val="18"/>
                <w:szCs w:val="18"/>
              </w:rPr>
              <w:t>:</w:t>
            </w:r>
            <w:r w:rsidR="007C0DAC" w:rsidRPr="00CD6EF4">
              <w:rPr>
                <w:rFonts w:ascii="Garamond" w:hAnsi="Garamond" w:cs="Arial"/>
                <w:b/>
                <w:sz w:val="18"/>
                <w:szCs w:val="18"/>
              </w:rPr>
              <w:t xml:space="preserve"> </w:t>
            </w:r>
            <w:r w:rsidR="002B7B61" w:rsidRPr="00CD6EF4">
              <w:rPr>
                <w:rFonts w:ascii="Garamond" w:hAnsi="Garamond" w:cs="Arial"/>
                <w:sz w:val="18"/>
                <w:szCs w:val="18"/>
              </w:rPr>
              <w:t>___________________________________</w:t>
            </w:r>
          </w:p>
        </w:tc>
      </w:tr>
    </w:tbl>
    <w:p w:rsidR="009F5BDC" w:rsidRDefault="009F5BDC" w:rsidP="000A6559">
      <w:pPr>
        <w:pStyle w:val="Intestazione"/>
        <w:tabs>
          <w:tab w:val="clear" w:pos="4819"/>
          <w:tab w:val="clear" w:pos="9638"/>
          <w:tab w:val="left" w:pos="3261"/>
        </w:tabs>
        <w:spacing w:after="120"/>
        <w:ind w:right="-143"/>
        <w:rPr>
          <w:rFonts w:ascii="Garamond" w:hAnsi="Garamond" w:cs="Arial"/>
          <w:b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br w:type="page"/>
      </w:r>
    </w:p>
    <w:p w:rsidR="004B77A6" w:rsidRDefault="004B77A6" w:rsidP="00AA2217">
      <w:pPr>
        <w:pStyle w:val="Intestazione"/>
        <w:tabs>
          <w:tab w:val="clear" w:pos="4819"/>
          <w:tab w:val="clear" w:pos="9638"/>
          <w:tab w:val="left" w:pos="3261"/>
        </w:tabs>
        <w:ind w:right="-143"/>
        <w:rPr>
          <w:rFonts w:ascii="Garamond" w:hAnsi="Garamond" w:cs="Arial"/>
          <w:b/>
          <w:sz w:val="18"/>
          <w:szCs w:val="18"/>
        </w:rPr>
      </w:pPr>
    </w:p>
    <w:p w:rsidR="009F5BDC" w:rsidRPr="00553E6E" w:rsidRDefault="009F5BDC" w:rsidP="00A05F01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mallCaps/>
          <w:u w:val="single"/>
        </w:rPr>
      </w:pPr>
      <w:r>
        <w:rPr>
          <w:rFonts w:ascii="Garamond" w:hAnsi="Garamond" w:cs="Arial"/>
          <w:b/>
          <w:sz w:val="18"/>
          <w:szCs w:val="18"/>
        </w:rPr>
        <w:t>D</w:t>
      </w:r>
      <w:r w:rsidRPr="0096451C">
        <w:rPr>
          <w:rFonts w:ascii="Garamond" w:hAnsi="Garamond" w:cs="Arial"/>
          <w:b/>
          <w:sz w:val="18"/>
          <w:szCs w:val="18"/>
        </w:rPr>
        <w:t xml:space="preserve">OCUMENTI IN INGRESSO PER ANALISI TECNICA DELLA DOMANDA </w:t>
      </w:r>
      <w:r w:rsidRPr="0096451C">
        <w:rPr>
          <w:rFonts w:ascii="Garamond" w:hAnsi="Garamond" w:cs="Arial"/>
          <w:b/>
          <w:color w:val="FF0000"/>
          <w:u w:val="single"/>
        </w:rPr>
        <w:t>A CURA DELL’OTAR</w:t>
      </w:r>
      <w:r w:rsidRPr="0096451C">
        <w:rPr>
          <w:rFonts w:ascii="Garamond" w:hAnsi="Garamond" w:cs="Arial"/>
          <w:b/>
          <w:u w:val="single"/>
        </w:rPr>
        <w:t>:</w:t>
      </w:r>
    </w:p>
    <w:p w:rsidR="009F5BDC" w:rsidRDefault="009F5BDC" w:rsidP="009F5BDC">
      <w:pPr>
        <w:spacing w:before="120"/>
        <w:rPr>
          <w:rFonts w:ascii="Garamond" w:hAnsi="Garamond" w:cs="Arial"/>
          <w:b/>
          <w:smallCaps/>
          <w:sz w:val="18"/>
          <w:szCs w:val="18"/>
          <w:u w:val="single"/>
        </w:rPr>
      </w:pP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662"/>
      </w:tblGrid>
      <w:tr w:rsidR="00A05F01" w:rsidRPr="00442DCD" w:rsidTr="00DE7686">
        <w:trPr>
          <w:trHeight w:val="1207"/>
        </w:trPr>
        <w:tc>
          <w:tcPr>
            <w:tcW w:w="3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5F01" w:rsidRPr="00442DCD" w:rsidRDefault="00A05F01" w:rsidP="0010612F">
            <w:pPr>
              <w:rPr>
                <w:rFonts w:ascii="Garamond" w:hAnsi="Garamond" w:cs="Arial"/>
                <w:b/>
                <w:sz w:val="18"/>
                <w:szCs w:val="18"/>
              </w:rPr>
            </w:pPr>
            <w:r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Persona 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>dell’OTAR</w:t>
            </w:r>
            <w:r w:rsidRPr="00442DCD">
              <w:rPr>
                <w:rFonts w:ascii="Garamond" w:hAnsi="Garamond" w:cs="Arial"/>
                <w:b/>
                <w:sz w:val="18"/>
                <w:szCs w:val="18"/>
              </w:rPr>
              <w:t xml:space="preserve"> che esegue l’istruttoria 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TECNICA </w:t>
            </w:r>
            <w:r w:rsidRPr="00442DCD">
              <w:rPr>
                <w:rFonts w:ascii="Garamond" w:hAnsi="Garamond" w:cs="Arial"/>
                <w:b/>
                <w:sz w:val="18"/>
                <w:szCs w:val="18"/>
              </w:rPr>
              <w:t>della domanda</w:t>
            </w:r>
          </w:p>
          <w:p w:rsidR="00A05F01" w:rsidRPr="00442DCD" w:rsidRDefault="00A05F01" w:rsidP="0010612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sz w:val="18"/>
                <w:szCs w:val="18"/>
              </w:rPr>
              <w:t>(nome, cognome, ruolo)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05F01" w:rsidRPr="00442DCD" w:rsidRDefault="00A05F01" w:rsidP="0010612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Testo24"/>
                  <w:enabled/>
                  <w:calcOnExit w:val="0"/>
                  <w:textInput/>
                </w:ffData>
              </w:fldCha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FORMTEXT </w:instrTex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A05F01" w:rsidRPr="00442DCD" w:rsidTr="00DE7686">
        <w:trPr>
          <w:trHeight w:val="724"/>
        </w:trPr>
        <w:tc>
          <w:tcPr>
            <w:tcW w:w="38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05F01" w:rsidRPr="00442DCD" w:rsidRDefault="00A05F01" w:rsidP="0010612F">
            <w:pPr>
              <w:rPr>
                <w:rFonts w:ascii="Garamond" w:hAnsi="Garamond" w:cs="Arial"/>
                <w:b/>
                <w:sz w:val="18"/>
                <w:szCs w:val="18"/>
              </w:rPr>
            </w:pPr>
            <w:r w:rsidRPr="00442DCD">
              <w:rPr>
                <w:rFonts w:ascii="Garamond" w:hAnsi="Garamond" w:cs="Arial"/>
                <w:b/>
                <w:sz w:val="18"/>
                <w:szCs w:val="18"/>
              </w:rPr>
              <w:t>Data in cui viene eseguita l’istruttoria</w:t>
            </w:r>
            <w:r>
              <w:rPr>
                <w:rFonts w:ascii="Garamond" w:hAnsi="Garamond" w:cs="Arial"/>
                <w:b/>
                <w:sz w:val="18"/>
                <w:szCs w:val="18"/>
              </w:rPr>
              <w:t xml:space="preserve"> TECNICA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05F01" w:rsidRPr="00442DCD" w:rsidRDefault="00A05F01" w:rsidP="0010612F">
            <w:pPr>
              <w:rPr>
                <w:rFonts w:ascii="Garamond" w:hAnsi="Garamond" w:cs="Arial"/>
                <w:sz w:val="18"/>
                <w:szCs w:val="18"/>
              </w:rPr>
            </w:pP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Testo24"/>
                  <w:enabled/>
                  <w:calcOnExit w:val="0"/>
                  <w:textInput/>
                </w:ffData>
              </w:fldCha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FORMTEXT </w:instrTex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noProof/>
                <w:sz w:val="18"/>
                <w:szCs w:val="18"/>
                <w:highlight w:val="lightGray"/>
              </w:rPr>
              <w:t> </w:t>
            </w:r>
            <w:r w:rsidRPr="00442DCD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</w:tbl>
    <w:p w:rsidR="009F5BDC" w:rsidRPr="009F5BDC" w:rsidRDefault="009F5BDC" w:rsidP="009F5BDC">
      <w:pPr>
        <w:spacing w:before="120"/>
        <w:rPr>
          <w:rFonts w:ascii="Garamond" w:hAnsi="Garamond" w:cs="Arial"/>
          <w:b/>
          <w:smallCaps/>
          <w:sz w:val="18"/>
          <w:szCs w:val="18"/>
          <w:u w:val="single"/>
        </w:rPr>
      </w:pPr>
    </w:p>
    <w:p w:rsidR="009F5BDC" w:rsidRPr="00581269" w:rsidRDefault="009F5BDC" w:rsidP="009F5BDC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z w:val="18"/>
          <w:szCs w:val="18"/>
        </w:rPr>
      </w:pPr>
      <w:r w:rsidRPr="00581269">
        <w:rPr>
          <w:rFonts w:ascii="Garamond" w:hAnsi="Garamond" w:cs="Arial"/>
          <w:b/>
          <w:sz w:val="18"/>
          <w:szCs w:val="18"/>
        </w:rPr>
        <w:t xml:space="preserve">CHECK LIST PER L’ANALISI TECNICA DELLA DOMANDA </w:t>
      </w:r>
      <w:r w:rsidRPr="00307E30">
        <w:rPr>
          <w:rFonts w:ascii="Garamond" w:hAnsi="Garamond" w:cs="Arial"/>
          <w:b/>
          <w:color w:val="FF0000"/>
          <w:u w:val="single"/>
        </w:rPr>
        <w:t>A CURA DELL’OTAR</w:t>
      </w: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425"/>
        <w:gridCol w:w="709"/>
        <w:gridCol w:w="992"/>
        <w:gridCol w:w="4536"/>
      </w:tblGrid>
      <w:tr w:rsidR="009F5BDC" w:rsidRPr="00CD6EF4" w:rsidTr="00DE7686">
        <w:trPr>
          <w:cantSplit/>
          <w:trHeight w:val="441"/>
        </w:trPr>
        <w:tc>
          <w:tcPr>
            <w:tcW w:w="3828" w:type="dxa"/>
            <w:vMerge w:val="restart"/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Aspetti oggetto di istruttoria</w:t>
            </w:r>
            <w:r>
              <w:rPr>
                <w:rFonts w:ascii="Garamond" w:hAnsi="Garamond" w:cs="Arial"/>
                <w:b/>
                <w:smallCaps/>
                <w:sz w:val="18"/>
                <w:szCs w:val="18"/>
              </w:rPr>
              <w:t xml:space="preserve"> TECNICA</w:t>
            </w:r>
          </w:p>
        </w:tc>
        <w:tc>
          <w:tcPr>
            <w:tcW w:w="2126" w:type="dxa"/>
            <w:gridSpan w:val="3"/>
          </w:tcPr>
          <w:p w:rsidR="009F5BDC" w:rsidRPr="00CD6EF4" w:rsidRDefault="009F5BDC" w:rsidP="0010612F">
            <w:pPr>
              <w:ind w:left="-70" w:right="-70"/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Esito dell’istruttoria</w:t>
            </w:r>
          </w:p>
        </w:tc>
        <w:tc>
          <w:tcPr>
            <w:tcW w:w="4536" w:type="dxa"/>
            <w:vMerge w:val="restart"/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Registrazione evidenze</w:t>
            </w:r>
          </w:p>
        </w:tc>
      </w:tr>
      <w:tr w:rsidR="009F5BDC" w:rsidRPr="00CD6EF4" w:rsidTr="00DE7686">
        <w:trPr>
          <w:cantSplit/>
          <w:trHeight w:val="234"/>
        </w:trPr>
        <w:tc>
          <w:tcPr>
            <w:tcW w:w="3828" w:type="dxa"/>
            <w:vMerge/>
            <w:tcBorders>
              <w:bottom w:val="nil"/>
            </w:tcBorders>
          </w:tcPr>
          <w:p w:rsidR="009F5BDC" w:rsidRPr="00CD6EF4" w:rsidRDefault="009F5BDC" w:rsidP="0010612F">
            <w:pPr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n.a.</w:t>
            </w:r>
          </w:p>
        </w:tc>
        <w:tc>
          <w:tcPr>
            <w:tcW w:w="4536" w:type="dxa"/>
            <w:vMerge/>
            <w:tcBorders>
              <w:bottom w:val="nil"/>
            </w:tcBorders>
          </w:tcPr>
          <w:p w:rsidR="009F5BDC" w:rsidRPr="00CD6EF4" w:rsidRDefault="009F5BDC" w:rsidP="0010612F">
            <w:pPr>
              <w:rPr>
                <w:rFonts w:ascii="Garamond" w:hAnsi="Garamond" w:cs="Arial"/>
                <w:b/>
                <w:i/>
                <w:smallCaps/>
                <w:sz w:val="18"/>
                <w:szCs w:val="18"/>
              </w:rPr>
            </w:pPr>
          </w:p>
        </w:tc>
      </w:tr>
      <w:tr w:rsidR="009F5BDC" w:rsidRPr="00CD6EF4" w:rsidTr="00DE7686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CA0993" w:rsidRPr="00CD6EF4" w:rsidRDefault="00A05F01" w:rsidP="007E3EF5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 xml:space="preserve">La </w:t>
            </w:r>
            <w:proofErr w:type="spellStart"/>
            <w:r w:rsidRPr="009F5BDC">
              <w:rPr>
                <w:rFonts w:ascii="Garamond" w:hAnsi="Garamond" w:cs="Arial"/>
                <w:sz w:val="18"/>
                <w:szCs w:val="18"/>
              </w:rPr>
              <w:t>Check</w:t>
            </w:r>
            <w:proofErr w:type="spellEnd"/>
            <w:r w:rsidRPr="009F5BDC">
              <w:rPr>
                <w:rFonts w:ascii="Garamond" w:hAnsi="Garamond" w:cs="Arial"/>
                <w:sz w:val="18"/>
                <w:szCs w:val="18"/>
              </w:rPr>
              <w:t xml:space="preserve"> list di Autovalutazione </w:t>
            </w:r>
            <w:r w:rsidRPr="009F5BDC">
              <w:rPr>
                <w:rFonts w:ascii="Garamond" w:hAnsi="Garamond" w:cs="Arial"/>
                <w:bCs/>
                <w:sz w:val="18"/>
                <w:szCs w:val="18"/>
              </w:rPr>
              <w:t>Allegato B “requisiti generali”</w:t>
            </w:r>
            <w:r>
              <w:rPr>
                <w:rFonts w:ascii="Garamond" w:hAnsi="Garamond" w:cs="Arial"/>
                <w:bCs/>
                <w:sz w:val="18"/>
                <w:szCs w:val="18"/>
              </w:rPr>
              <w:t xml:space="preserve"> è completa</w:t>
            </w:r>
            <w:r w:rsidR="00A72336">
              <w:rPr>
                <w:rFonts w:ascii="Garamond" w:hAnsi="Garamond" w:cs="Arial"/>
                <w:bCs/>
                <w:sz w:val="18"/>
                <w:szCs w:val="18"/>
              </w:rPr>
              <w:t>, corretta</w:t>
            </w:r>
            <w:r>
              <w:rPr>
                <w:rFonts w:ascii="Garamond" w:hAnsi="Garamond" w:cs="Arial"/>
                <w:bCs/>
                <w:sz w:val="18"/>
                <w:szCs w:val="18"/>
              </w:rPr>
              <w:t xml:space="preserve"> ed esaustiva?</w:t>
            </w:r>
            <w:r w:rsidR="00CA0993">
              <w:rPr>
                <w:rFonts w:ascii="Garamond" w:hAnsi="Garamond" w:cs="Arial"/>
                <w:bCs/>
                <w:sz w:val="18"/>
                <w:szCs w:val="18"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F5BDC" w:rsidRPr="00CD6EF4" w:rsidRDefault="009F5BDC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9F5BDC" w:rsidRDefault="009F5BDC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P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</w:tc>
      </w:tr>
      <w:tr w:rsidR="00FE5A37" w:rsidRPr="00CD6EF4" w:rsidTr="00DE7686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E5A37" w:rsidRDefault="00FE5A37" w:rsidP="00FE5A37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bCs/>
                <w:sz w:val="18"/>
                <w:szCs w:val="18"/>
              </w:rPr>
              <w:t>Rispetto all’a</w:t>
            </w:r>
            <w:r w:rsidRPr="009F5BDC">
              <w:rPr>
                <w:rFonts w:ascii="Garamond" w:hAnsi="Garamond" w:cs="Arial"/>
                <w:bCs/>
                <w:sz w:val="18"/>
                <w:szCs w:val="18"/>
              </w:rPr>
              <w:t>llegato B “requisiti generali”</w:t>
            </w:r>
            <w:r>
              <w:rPr>
                <w:rFonts w:ascii="Garamond" w:hAnsi="Garamond" w:cs="Arial"/>
                <w:sz w:val="18"/>
                <w:szCs w:val="18"/>
              </w:rPr>
              <w:t xml:space="preserve"> gli eventuali requisiti esclusi sono pertinenti?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E5A37" w:rsidRDefault="00FE5A37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</w:tc>
      </w:tr>
      <w:tr w:rsidR="00A05F01" w:rsidRPr="00CD6EF4" w:rsidTr="00DE7686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A05F01" w:rsidRDefault="00A05F01" w:rsidP="0010612F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sz w:val="18"/>
                <w:szCs w:val="18"/>
              </w:rPr>
              <w:t xml:space="preserve">La </w:t>
            </w:r>
            <w:proofErr w:type="spellStart"/>
            <w:r w:rsidRPr="009F5BDC">
              <w:rPr>
                <w:rFonts w:ascii="Garamond" w:hAnsi="Garamond" w:cs="Arial"/>
                <w:sz w:val="18"/>
                <w:szCs w:val="18"/>
              </w:rPr>
              <w:t>Check</w:t>
            </w:r>
            <w:proofErr w:type="spellEnd"/>
            <w:r w:rsidRPr="009F5BDC">
              <w:rPr>
                <w:rFonts w:ascii="Garamond" w:hAnsi="Garamond" w:cs="Arial"/>
                <w:sz w:val="18"/>
                <w:szCs w:val="18"/>
              </w:rPr>
              <w:t xml:space="preserve"> list di Autovalutazione </w:t>
            </w:r>
            <w:r w:rsidRPr="009F5BDC">
              <w:rPr>
                <w:rFonts w:ascii="Garamond" w:hAnsi="Garamond" w:cs="Arial"/>
                <w:bCs/>
                <w:sz w:val="18"/>
                <w:szCs w:val="18"/>
              </w:rPr>
              <w:t xml:space="preserve">Allegato C “requisiti specifici” </w:t>
            </w:r>
            <w:r w:rsidR="00A72336">
              <w:rPr>
                <w:rFonts w:ascii="Garamond" w:hAnsi="Garamond" w:cs="Arial"/>
                <w:bCs/>
                <w:sz w:val="18"/>
                <w:szCs w:val="18"/>
              </w:rPr>
              <w:t>è completa, corretta ed esaustiva</w:t>
            </w:r>
            <w:r>
              <w:rPr>
                <w:rFonts w:ascii="Garamond" w:hAnsi="Garamond" w:cs="Arial"/>
                <w:bCs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05F01" w:rsidRPr="00CD6EF4" w:rsidRDefault="00A05F01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05F01" w:rsidRPr="00CD6EF4" w:rsidRDefault="00A05F01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A05F01" w:rsidRPr="00CD6EF4" w:rsidRDefault="00A05F01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A05F01" w:rsidRDefault="00A05F01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  <w:p w:rsidR="00A72336" w:rsidRPr="00A72336" w:rsidRDefault="00A72336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</w:tc>
      </w:tr>
      <w:tr w:rsidR="00FE5A37" w:rsidRPr="00CD6EF4" w:rsidTr="00DE7686">
        <w:trPr>
          <w:trHeight w:val="714"/>
        </w:trPr>
        <w:tc>
          <w:tcPr>
            <w:tcW w:w="382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E5A37" w:rsidRDefault="00FE5A37" w:rsidP="00FE5A37">
            <w:pPr>
              <w:rPr>
                <w:rFonts w:ascii="Garamond" w:hAnsi="Garamond" w:cs="Arial"/>
                <w:sz w:val="18"/>
                <w:szCs w:val="18"/>
              </w:rPr>
            </w:pPr>
            <w:r>
              <w:rPr>
                <w:rFonts w:ascii="Garamond" w:hAnsi="Garamond" w:cs="Arial"/>
                <w:bCs/>
                <w:sz w:val="18"/>
                <w:szCs w:val="18"/>
              </w:rPr>
              <w:t>Rispetto all’a</w:t>
            </w:r>
            <w:r w:rsidRPr="009F5BDC">
              <w:rPr>
                <w:rFonts w:ascii="Garamond" w:hAnsi="Garamond" w:cs="Arial"/>
                <w:bCs/>
                <w:sz w:val="18"/>
                <w:szCs w:val="18"/>
              </w:rPr>
              <w:t xml:space="preserve">llegato C “requisiti specifici” </w:t>
            </w:r>
            <w:r>
              <w:rPr>
                <w:rFonts w:ascii="Garamond" w:hAnsi="Garamond" w:cs="Arial"/>
                <w:sz w:val="18"/>
                <w:szCs w:val="18"/>
              </w:rPr>
              <w:t>gli eventuali requisiti esclusi sono pertinenti?</w:t>
            </w:r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E5A37" w:rsidRPr="00CD6EF4" w:rsidRDefault="00FE5A37" w:rsidP="0010612F">
            <w:pPr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E5A37" w:rsidRDefault="00FE5A37" w:rsidP="0010612F">
            <w:pPr>
              <w:rPr>
                <w:rFonts w:ascii="Garamond" w:hAnsi="Garamond" w:cs="Arial"/>
                <w:sz w:val="18"/>
                <w:szCs w:val="18"/>
              </w:rPr>
            </w:pPr>
          </w:p>
        </w:tc>
      </w:tr>
    </w:tbl>
    <w:p w:rsidR="009F5BDC" w:rsidRPr="00CD6EF4" w:rsidRDefault="009F5BDC" w:rsidP="009F5BDC">
      <w:pPr>
        <w:rPr>
          <w:rFonts w:ascii="Garamond" w:hAnsi="Garamond" w:cs="Arial"/>
          <w:sz w:val="18"/>
          <w:szCs w:val="18"/>
        </w:rPr>
      </w:pPr>
    </w:p>
    <w:p w:rsidR="00A05F01" w:rsidRPr="00581269" w:rsidRDefault="00A05F01" w:rsidP="00A05F01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z w:val="18"/>
          <w:szCs w:val="18"/>
        </w:rPr>
      </w:pPr>
      <w:r w:rsidRPr="00581269">
        <w:rPr>
          <w:rFonts w:ascii="Garamond" w:hAnsi="Garamond" w:cs="Arial"/>
          <w:b/>
          <w:sz w:val="18"/>
          <w:szCs w:val="18"/>
        </w:rPr>
        <w:t xml:space="preserve">CONCLUSIONI DELL’ISTRUTTORIA DOCUMENTALE DI TIPO TECNICO </w:t>
      </w:r>
      <w:r w:rsidRPr="0096451C">
        <w:rPr>
          <w:rFonts w:ascii="Garamond" w:hAnsi="Garamond" w:cs="Arial"/>
          <w:b/>
          <w:color w:val="FF0000"/>
          <w:u w:val="single"/>
        </w:rPr>
        <w:t>A CURA DELL’OTAR</w:t>
      </w:r>
    </w:p>
    <w:p w:rsidR="00A05F01" w:rsidRPr="00CD6EF4" w:rsidRDefault="00A05F01" w:rsidP="00A05F01">
      <w:pPr>
        <w:spacing w:after="120"/>
        <w:rPr>
          <w:rFonts w:ascii="Garamond" w:hAnsi="Garamond" w:cs="Arial"/>
          <w:b/>
          <w:sz w:val="18"/>
          <w:szCs w:val="18"/>
        </w:rPr>
      </w:pPr>
    </w:p>
    <w:tbl>
      <w:tblPr>
        <w:tblW w:w="10558" w:type="dxa"/>
        <w:tblInd w:w="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2"/>
        <w:gridCol w:w="987"/>
        <w:gridCol w:w="1229"/>
      </w:tblGrid>
      <w:tr w:rsidR="00A05F01" w:rsidRPr="00CD6EF4" w:rsidTr="00DE7686">
        <w:trPr>
          <w:cantSplit/>
          <w:trHeight w:val="428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si*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</w:tr>
      <w:tr w:rsidR="00A05F01" w:rsidRPr="00CD6EF4" w:rsidTr="00DE7686">
        <w:trPr>
          <w:cantSplit/>
          <w:trHeight w:val="813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spacing w:after="120"/>
              <w:rPr>
                <w:rFonts w:ascii="Garamond" w:hAnsi="Garamond" w:cs="Arial"/>
                <w:sz w:val="18"/>
                <w:szCs w:val="18"/>
              </w:rPr>
            </w:pP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 xml:space="preserve">Sono necessarie integrazioni di documenti </w:t>
            </w:r>
            <w:r w:rsidRPr="00CD6EF4">
              <w:rPr>
                <w:rFonts w:ascii="Garamond" w:hAnsi="Garamond" w:cs="Arial"/>
                <w:sz w:val="18"/>
                <w:szCs w:val="18"/>
              </w:rPr>
              <w:t xml:space="preserve">e/o specificazioni </w:t>
            </w: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>prima di procedere con l’iter di accreditamento (</w:t>
            </w:r>
            <w:r w:rsidR="00CA0993">
              <w:rPr>
                <w:rFonts w:ascii="Garamond" w:hAnsi="Garamond" w:cs="Arial"/>
                <w:iCs/>
                <w:sz w:val="18"/>
                <w:szCs w:val="18"/>
              </w:rPr>
              <w:t>pianificazione audit in campo</w:t>
            </w:r>
            <w:r w:rsidRPr="00CD6EF4">
              <w:rPr>
                <w:rFonts w:ascii="Garamond" w:hAnsi="Garamond" w:cs="Arial"/>
                <w:iCs/>
                <w:sz w:val="18"/>
                <w:szCs w:val="18"/>
              </w:rPr>
              <w:t>)</w:t>
            </w:r>
          </w:p>
          <w:p w:rsidR="00A05F01" w:rsidRPr="00CD6EF4" w:rsidRDefault="00A05F01" w:rsidP="0010612F">
            <w:pPr>
              <w:spacing w:after="12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</w:tbl>
    <w:p w:rsidR="00A05F01" w:rsidRPr="00CD6EF4" w:rsidRDefault="00A05F01" w:rsidP="00A05F01">
      <w:pPr>
        <w:spacing w:before="240"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b/>
          <w:sz w:val="18"/>
          <w:szCs w:val="18"/>
        </w:rPr>
        <w:t>*</w:t>
      </w:r>
      <w:r w:rsidRPr="00CD6EF4">
        <w:rPr>
          <w:rFonts w:ascii="Garamond" w:hAnsi="Garamond" w:cs="Arial"/>
          <w:sz w:val="18"/>
          <w:szCs w:val="18"/>
        </w:rPr>
        <w:t xml:space="preserve">Comunicazione </w:t>
      </w:r>
      <w:r w:rsidRPr="00CD6EF4">
        <w:rPr>
          <w:rFonts w:ascii="Garamond" w:hAnsi="Garamond" w:cs="Arial"/>
          <w:b/>
          <w:sz w:val="18"/>
          <w:szCs w:val="18"/>
        </w:rPr>
        <w:t>Struttura Organizzativa</w:t>
      </w:r>
      <w:r w:rsidRPr="00CD6EF4">
        <w:rPr>
          <w:rFonts w:ascii="Garamond" w:hAnsi="Garamond" w:cs="Arial"/>
          <w:sz w:val="18"/>
          <w:szCs w:val="18"/>
        </w:rPr>
        <w:t xml:space="preserve"> per richiesta integrazioni nr protocollo del _______________________</w:t>
      </w:r>
    </w:p>
    <w:p w:rsidR="00A05F01" w:rsidRPr="00CD6EF4" w:rsidRDefault="00A05F01" w:rsidP="00A05F01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 xml:space="preserve">Termine di presentazioni documenti integrativi da parte della </w:t>
      </w:r>
      <w:r w:rsidRPr="00CD6EF4">
        <w:rPr>
          <w:rFonts w:ascii="Garamond" w:hAnsi="Garamond" w:cs="Arial"/>
          <w:b/>
          <w:sz w:val="18"/>
          <w:szCs w:val="18"/>
        </w:rPr>
        <w:t>Struttura Organizzativa</w:t>
      </w:r>
      <w:r w:rsidRPr="00CD6EF4">
        <w:rPr>
          <w:rFonts w:ascii="Garamond" w:hAnsi="Garamond" w:cs="Arial"/>
          <w:sz w:val="18"/>
          <w:szCs w:val="18"/>
        </w:rPr>
        <w:t xml:space="preserve"> da effettuarsi entro (massimo 15gg dalla comunicazione di richiesta integrazioni)_________________________ </w:t>
      </w:r>
    </w:p>
    <w:p w:rsidR="00A05F01" w:rsidRPr="00CD6EF4" w:rsidRDefault="00A05F01" w:rsidP="00A05F01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>Integrazione pervenuta con nr di protocollo del ____________________________________________________</w:t>
      </w:r>
    </w:p>
    <w:p w:rsidR="00A05F01" w:rsidRPr="00CD6EF4" w:rsidRDefault="00A05F01" w:rsidP="00A05F01">
      <w:pPr>
        <w:spacing w:after="120"/>
        <w:jc w:val="both"/>
        <w:rPr>
          <w:rFonts w:ascii="Garamond" w:hAnsi="Garamond" w:cs="Arial"/>
          <w:b/>
          <w:sz w:val="18"/>
          <w:szCs w:val="18"/>
        </w:rPr>
      </w:pPr>
      <w:r w:rsidRPr="00CD6EF4">
        <w:rPr>
          <w:rFonts w:ascii="Garamond" w:hAnsi="Garamond" w:cs="Arial"/>
          <w:sz w:val="18"/>
          <w:szCs w:val="18"/>
        </w:rPr>
        <w:t>Esiti dell’istruttoria di integrazione</w:t>
      </w:r>
      <w:r w:rsidRPr="00CD6EF4">
        <w:rPr>
          <w:rFonts w:ascii="Garamond" w:hAnsi="Garamond" w:cs="Arial"/>
          <w:b/>
          <w:sz w:val="18"/>
          <w:szCs w:val="18"/>
        </w:rPr>
        <w:t>: ___________________________________________________________</w:t>
      </w:r>
    </w:p>
    <w:p w:rsidR="00885B29" w:rsidRDefault="00885B29" w:rsidP="00A05F01">
      <w:pPr>
        <w:jc w:val="both"/>
        <w:rPr>
          <w:rFonts w:ascii="Garamond" w:hAnsi="Garamond" w:cs="Arial"/>
          <w:sz w:val="18"/>
          <w:szCs w:val="18"/>
        </w:rPr>
      </w:pPr>
      <w:r>
        <w:rPr>
          <w:rFonts w:ascii="Garamond" w:hAnsi="Garamond" w:cs="Arial"/>
          <w:sz w:val="18"/>
          <w:szCs w:val="18"/>
        </w:rPr>
        <w:br w:type="page"/>
      </w:r>
    </w:p>
    <w:p w:rsidR="00A05F01" w:rsidRPr="00CD6EF4" w:rsidRDefault="00A05F01" w:rsidP="00A05F01">
      <w:pPr>
        <w:jc w:val="both"/>
        <w:rPr>
          <w:rFonts w:ascii="Garamond" w:hAnsi="Garamond" w:cs="Arial"/>
          <w:sz w:val="18"/>
          <w:szCs w:val="18"/>
        </w:rPr>
      </w:pPr>
    </w:p>
    <w:p w:rsidR="00A05F01" w:rsidRPr="00553E6E" w:rsidRDefault="00CA0993" w:rsidP="00A05F01">
      <w:pPr>
        <w:pStyle w:val="Paragrafoelenco"/>
        <w:numPr>
          <w:ilvl w:val="0"/>
          <w:numId w:val="38"/>
        </w:numPr>
        <w:spacing w:before="120"/>
        <w:ind w:left="426" w:hanging="426"/>
        <w:rPr>
          <w:rFonts w:ascii="Garamond" w:hAnsi="Garamond" w:cs="Arial"/>
          <w:b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t>E</w:t>
      </w:r>
      <w:r w:rsidRPr="0088282D">
        <w:rPr>
          <w:rFonts w:ascii="Garamond" w:hAnsi="Garamond" w:cs="Arial"/>
          <w:b/>
          <w:sz w:val="18"/>
          <w:szCs w:val="18"/>
        </w:rPr>
        <w:t xml:space="preserve">SITO ANALISI TENICA DELLA DOMANDA </w:t>
      </w:r>
      <w:r w:rsidRPr="0096451C">
        <w:rPr>
          <w:rFonts w:ascii="Garamond" w:hAnsi="Garamond" w:cs="Arial"/>
          <w:b/>
          <w:color w:val="FF0000"/>
          <w:szCs w:val="18"/>
          <w:u w:val="single"/>
        </w:rPr>
        <w:t>A CURA DELL’OTAR</w:t>
      </w:r>
    </w:p>
    <w:tbl>
      <w:tblPr>
        <w:tblW w:w="10558" w:type="dxa"/>
        <w:tblInd w:w="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2"/>
        <w:gridCol w:w="987"/>
        <w:gridCol w:w="1229"/>
      </w:tblGrid>
      <w:tr w:rsidR="00A05F01" w:rsidRPr="00CD6EF4" w:rsidTr="00DE7686">
        <w:trPr>
          <w:cantSplit/>
          <w:trHeight w:val="498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si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b/>
                <w:smallCaps/>
                <w:sz w:val="18"/>
                <w:szCs w:val="18"/>
              </w:rPr>
              <w:t>no</w:t>
            </w:r>
          </w:p>
        </w:tc>
      </w:tr>
      <w:tr w:rsidR="00A05F01" w:rsidRPr="00CD6EF4" w:rsidTr="00DE7686">
        <w:trPr>
          <w:cantSplit/>
          <w:trHeight w:val="813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862E63" w:rsidP="00862E63">
            <w:pPr>
              <w:spacing w:after="120"/>
              <w:jc w:val="both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>
              <w:rPr>
                <w:rFonts w:ascii="Garamond" w:hAnsi="Garamond" w:cs="Arial"/>
                <w:iCs/>
                <w:sz w:val="18"/>
                <w:szCs w:val="18"/>
              </w:rPr>
              <w:t xml:space="preserve">L’analisi documentale tecnica delle </w:t>
            </w:r>
            <w:proofErr w:type="spellStart"/>
            <w:r w:rsidRPr="009F5BDC">
              <w:rPr>
                <w:rFonts w:ascii="Garamond" w:hAnsi="Garamond" w:cs="Arial"/>
                <w:sz w:val="18"/>
                <w:szCs w:val="18"/>
              </w:rPr>
              <w:t>Check</w:t>
            </w:r>
            <w:proofErr w:type="spellEnd"/>
            <w:r w:rsidRPr="009F5BDC">
              <w:rPr>
                <w:rFonts w:ascii="Garamond" w:hAnsi="Garamond" w:cs="Arial"/>
                <w:sz w:val="18"/>
                <w:szCs w:val="18"/>
              </w:rPr>
              <w:t xml:space="preserve"> list di Autovalutazione </w:t>
            </w:r>
            <w:r>
              <w:rPr>
                <w:rFonts w:ascii="Garamond" w:hAnsi="Garamond" w:cs="Arial"/>
                <w:sz w:val="18"/>
                <w:szCs w:val="18"/>
              </w:rPr>
              <w:t>eseguita dall’OTAR si è conclusa con esito POSITIVO?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F01" w:rsidRPr="00CD6EF4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862E63" w:rsidRPr="00CD6EF4" w:rsidTr="00DE7686">
        <w:trPr>
          <w:cantSplit/>
          <w:trHeight w:val="813"/>
        </w:trPr>
        <w:tc>
          <w:tcPr>
            <w:tcW w:w="83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E63" w:rsidRPr="00CD6EF4" w:rsidRDefault="00862E63" w:rsidP="00862E63">
            <w:pPr>
              <w:spacing w:after="120"/>
              <w:jc w:val="both"/>
              <w:rPr>
                <w:rFonts w:ascii="Garamond" w:hAnsi="Garamond" w:cs="Arial"/>
                <w:iCs/>
                <w:sz w:val="18"/>
                <w:szCs w:val="18"/>
              </w:rPr>
            </w:pPr>
            <w:r>
              <w:rPr>
                <w:rFonts w:ascii="Garamond" w:hAnsi="Garamond" w:cs="Arial"/>
                <w:iCs/>
                <w:sz w:val="18"/>
                <w:szCs w:val="18"/>
              </w:rPr>
              <w:t>Si può procedere con la pianificazione dell’audit in campo per la verifica del possesso dei requisiti ulteriori di qualificazione?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E63" w:rsidRPr="00CD6EF4" w:rsidRDefault="00862E63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E63" w:rsidRPr="00CD6EF4" w:rsidRDefault="00862E63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outlineLvl w:val="0"/>
              <w:rPr>
                <w:rFonts w:ascii="Garamond" w:hAnsi="Garamond" w:cs="Arial"/>
                <w:b/>
                <w:smallCaps/>
                <w:sz w:val="18"/>
                <w:szCs w:val="18"/>
              </w:rPr>
            </w:pP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instrText xml:space="preserve"> FORMCHECKBOX </w:instrText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</w:r>
            <w:r w:rsidR="00D021E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separate"/>
            </w:r>
            <w:r w:rsidRPr="00CD6EF4">
              <w:rPr>
                <w:rFonts w:ascii="Garamond" w:hAnsi="Garamond" w:cs="Arial"/>
                <w:sz w:val="18"/>
                <w:szCs w:val="18"/>
                <w:highlight w:val="lightGray"/>
              </w:rPr>
              <w:fldChar w:fldCharType="end"/>
            </w:r>
          </w:p>
        </w:tc>
      </w:tr>
    </w:tbl>
    <w:p w:rsidR="00E25355" w:rsidRPr="008860E8" w:rsidRDefault="00E25355" w:rsidP="00885B29">
      <w:pPr>
        <w:tabs>
          <w:tab w:val="center" w:pos="1701"/>
          <w:tab w:val="center" w:pos="7655"/>
        </w:tabs>
        <w:spacing w:after="120"/>
        <w:rPr>
          <w:rFonts w:ascii="Garamond" w:hAnsi="Garamond" w:cs="Arial"/>
          <w:b/>
          <w:sz w:val="18"/>
          <w:szCs w:val="18"/>
        </w:rPr>
      </w:pPr>
    </w:p>
    <w:p w:rsidR="00833E57" w:rsidRPr="00307E30" w:rsidRDefault="00724327" w:rsidP="00497412">
      <w:pPr>
        <w:pStyle w:val="Paragrafoelenco"/>
        <w:numPr>
          <w:ilvl w:val="0"/>
          <w:numId w:val="38"/>
        </w:numPr>
        <w:spacing w:after="120"/>
        <w:ind w:left="0" w:firstLine="0"/>
        <w:rPr>
          <w:rFonts w:ascii="Garamond" w:hAnsi="Garamond" w:cs="Arial"/>
          <w:b/>
          <w:sz w:val="18"/>
          <w:szCs w:val="18"/>
        </w:rPr>
      </w:pPr>
      <w:r w:rsidRPr="00497412">
        <w:rPr>
          <w:rFonts w:ascii="Garamond" w:hAnsi="Garamond" w:cs="Arial"/>
          <w:b/>
        </w:rPr>
        <w:t xml:space="preserve">PIANIFICAZIONE </w:t>
      </w:r>
      <w:r w:rsidR="00DF29A4" w:rsidRPr="00497412">
        <w:rPr>
          <w:rFonts w:ascii="Garamond" w:hAnsi="Garamond" w:cs="Arial"/>
          <w:b/>
        </w:rPr>
        <w:t xml:space="preserve">DEL SERVZIO </w:t>
      </w:r>
      <w:r w:rsidR="00DF29A4" w:rsidRPr="0096451C">
        <w:rPr>
          <w:rFonts w:ascii="Garamond" w:hAnsi="Garamond" w:cs="Arial"/>
          <w:b/>
          <w:color w:val="FF0000"/>
          <w:u w:val="single"/>
        </w:rPr>
        <w:t>A CURA DELL’OTAR</w:t>
      </w:r>
    </w:p>
    <w:p w:rsidR="00497412" w:rsidRPr="00307E30" w:rsidRDefault="00497412" w:rsidP="00497412">
      <w:pPr>
        <w:pStyle w:val="Paragrafoelenco"/>
        <w:spacing w:after="120"/>
        <w:ind w:left="0"/>
        <w:rPr>
          <w:rFonts w:ascii="Garamond" w:hAnsi="Garamond" w:cs="Arial"/>
          <w:b/>
          <w:sz w:val="18"/>
          <w:szCs w:val="18"/>
        </w:rPr>
      </w:pPr>
    </w:p>
    <w:p w:rsidR="00833E57" w:rsidRPr="00E25355" w:rsidRDefault="00833E57" w:rsidP="00E23D3D">
      <w:pPr>
        <w:pStyle w:val="Paragrafoelenco"/>
        <w:numPr>
          <w:ilvl w:val="0"/>
          <w:numId w:val="46"/>
        </w:numPr>
        <w:spacing w:after="120"/>
        <w:ind w:left="284" w:hanging="284"/>
        <w:rPr>
          <w:rFonts w:ascii="Garamond" w:hAnsi="Garamond" w:cs="Arial"/>
          <w:b/>
          <w:sz w:val="18"/>
          <w:szCs w:val="18"/>
          <w:u w:val="single"/>
        </w:rPr>
      </w:pPr>
      <w:r w:rsidRPr="00E25355">
        <w:rPr>
          <w:rFonts w:ascii="Garamond" w:hAnsi="Garamond" w:cs="Arial"/>
          <w:b/>
          <w:sz w:val="18"/>
          <w:szCs w:val="18"/>
        </w:rPr>
        <w:t>C</w:t>
      </w:r>
      <w:r w:rsidR="007E3EF5" w:rsidRPr="00E25355">
        <w:rPr>
          <w:rFonts w:ascii="Garamond" w:hAnsi="Garamond" w:cs="Arial"/>
          <w:b/>
          <w:sz w:val="18"/>
          <w:szCs w:val="18"/>
        </w:rPr>
        <w:t xml:space="preserve">alcolo durate audit e campionamento </w:t>
      </w:r>
      <w:r w:rsidR="00E25355" w:rsidRPr="00E25355">
        <w:rPr>
          <w:rFonts w:ascii="Garamond" w:hAnsi="Garamond" w:cs="Arial"/>
          <w:b/>
          <w:sz w:val="18"/>
          <w:szCs w:val="18"/>
          <w:u w:val="single"/>
        </w:rPr>
        <w:t>aree specialistiche/unità operative/articolazioni organizzative</w:t>
      </w:r>
    </w:p>
    <w:p w:rsidR="00833E57" w:rsidRPr="00916A87" w:rsidRDefault="00833E57" w:rsidP="00E23D3D">
      <w:pPr>
        <w:spacing w:after="120"/>
        <w:rPr>
          <w:rFonts w:ascii="Garamond" w:hAnsi="Garamond" w:cs="Arial"/>
          <w:b/>
          <w:sz w:val="18"/>
          <w:szCs w:val="1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843"/>
        <w:gridCol w:w="2409"/>
        <w:gridCol w:w="2268"/>
        <w:gridCol w:w="1985"/>
      </w:tblGrid>
      <w:tr w:rsidR="00E25355" w:rsidRPr="00916A87" w:rsidTr="00E25355">
        <w:trPr>
          <w:trHeight w:val="398"/>
        </w:trPr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25355" w:rsidRPr="00916A87" w:rsidRDefault="00E25355" w:rsidP="00E23D3D">
            <w:pPr>
              <w:spacing w:after="120"/>
              <w:ind w:right="-622"/>
              <w:rPr>
                <w:rFonts w:ascii="Garamond" w:hAnsi="Garamond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b/>
                <w:strike/>
                <w:sz w:val="18"/>
                <w:szCs w:val="18"/>
              </w:rPr>
            </w:pPr>
            <w:r w:rsidRPr="00916A87">
              <w:rPr>
                <w:rFonts w:ascii="Garamond" w:hAnsi="Garamond" w:cs="Arial"/>
                <w:b/>
                <w:sz w:val="18"/>
                <w:szCs w:val="18"/>
              </w:rPr>
              <w:t>Audit preliminare</w:t>
            </w:r>
          </w:p>
        </w:tc>
        <w:tc>
          <w:tcPr>
            <w:tcW w:w="2409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b/>
                <w:sz w:val="18"/>
                <w:szCs w:val="18"/>
              </w:rPr>
            </w:pPr>
            <w:r w:rsidRPr="00916A87">
              <w:rPr>
                <w:rFonts w:ascii="Garamond" w:hAnsi="Garamond" w:cs="Arial"/>
                <w:b/>
                <w:sz w:val="18"/>
                <w:szCs w:val="18"/>
              </w:rPr>
              <w:t>Audit di Accreditamento Istituzionale</w:t>
            </w:r>
          </w:p>
        </w:tc>
        <w:tc>
          <w:tcPr>
            <w:tcW w:w="2268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b/>
                <w:sz w:val="18"/>
                <w:szCs w:val="18"/>
              </w:rPr>
            </w:pPr>
            <w:r w:rsidRPr="00916A87">
              <w:rPr>
                <w:rFonts w:ascii="Garamond" w:hAnsi="Garamond" w:cs="Arial"/>
                <w:b/>
                <w:sz w:val="18"/>
                <w:szCs w:val="18"/>
              </w:rPr>
              <w:t>Audit di estensione</w:t>
            </w:r>
          </w:p>
        </w:tc>
        <w:tc>
          <w:tcPr>
            <w:tcW w:w="1985" w:type="dxa"/>
            <w:tcBorders>
              <w:left w:val="single" w:sz="6" w:space="0" w:color="auto"/>
            </w:tcBorders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b/>
                <w:sz w:val="18"/>
                <w:szCs w:val="18"/>
              </w:rPr>
            </w:pPr>
            <w:r>
              <w:rPr>
                <w:rFonts w:ascii="Garamond" w:hAnsi="Garamond" w:cs="Arial"/>
                <w:b/>
                <w:sz w:val="18"/>
                <w:szCs w:val="18"/>
              </w:rPr>
              <w:t>Audit di Mantenimento</w:t>
            </w:r>
          </w:p>
        </w:tc>
      </w:tr>
      <w:tr w:rsidR="00E25355" w:rsidRPr="00916A87" w:rsidTr="00E25355">
        <w:trPr>
          <w:trHeight w:val="398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5355" w:rsidRPr="00916A87" w:rsidRDefault="00E25355" w:rsidP="00E23D3D">
            <w:pPr>
              <w:spacing w:after="120"/>
              <w:rPr>
                <w:rFonts w:ascii="Garamond" w:hAnsi="Garamond" w:cs="Arial"/>
                <w:sz w:val="18"/>
                <w:szCs w:val="18"/>
              </w:rPr>
            </w:pPr>
            <w:r w:rsidRPr="00916A87">
              <w:rPr>
                <w:rFonts w:ascii="Garamond" w:hAnsi="Garamond" w:cs="Arial"/>
                <w:sz w:val="18"/>
                <w:szCs w:val="18"/>
              </w:rPr>
              <w:t>Tempi (gg/uomo):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</w:tcPr>
          <w:p w:rsidR="00E25355" w:rsidRPr="00916A87" w:rsidRDefault="00E25355" w:rsidP="00E23D3D">
            <w:pPr>
              <w:spacing w:after="120"/>
              <w:jc w:val="center"/>
              <w:rPr>
                <w:rFonts w:ascii="Garamond" w:hAnsi="Garamond" w:cs="Arial"/>
                <w:sz w:val="18"/>
                <w:szCs w:val="18"/>
              </w:rPr>
            </w:pPr>
          </w:p>
        </w:tc>
      </w:tr>
    </w:tbl>
    <w:p w:rsidR="00833E57" w:rsidRPr="00916A87" w:rsidRDefault="00833E57" w:rsidP="00E23D3D">
      <w:pPr>
        <w:tabs>
          <w:tab w:val="center" w:pos="1701"/>
          <w:tab w:val="center" w:pos="7655"/>
        </w:tabs>
        <w:spacing w:after="120"/>
        <w:rPr>
          <w:rFonts w:ascii="Garamond" w:hAnsi="Garamond" w:cs="Arial"/>
          <w:b/>
          <w:sz w:val="18"/>
          <w:szCs w:val="18"/>
        </w:rPr>
      </w:pPr>
    </w:p>
    <w:p w:rsidR="00833E57" w:rsidRPr="00916A87" w:rsidRDefault="00833E57" w:rsidP="00E23D3D">
      <w:pPr>
        <w:pStyle w:val="Paragrafoelenco"/>
        <w:numPr>
          <w:ilvl w:val="0"/>
          <w:numId w:val="46"/>
        </w:numPr>
        <w:spacing w:after="120"/>
        <w:ind w:left="284" w:hanging="284"/>
        <w:rPr>
          <w:rFonts w:ascii="Garamond" w:hAnsi="Garamond" w:cs="Arial"/>
          <w:b/>
          <w:sz w:val="18"/>
          <w:szCs w:val="18"/>
        </w:rPr>
      </w:pPr>
      <w:r w:rsidRPr="00916A87">
        <w:rPr>
          <w:rFonts w:ascii="Garamond" w:hAnsi="Garamond" w:cs="Arial"/>
          <w:b/>
          <w:sz w:val="18"/>
          <w:szCs w:val="18"/>
        </w:rPr>
        <w:t>Nr. totale delle sedi sopra riportate DA CAMPIONARE in sede di audit:</w:t>
      </w:r>
    </w:p>
    <w:p w:rsidR="00CE2BBC" w:rsidRPr="00916A87" w:rsidRDefault="00833E57" w:rsidP="00CE2BBC">
      <w:pPr>
        <w:spacing w:after="240"/>
        <w:rPr>
          <w:rFonts w:ascii="Garamond" w:hAnsi="Garamond" w:cs="Arial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 w:rsidRPr="00916A87">
        <w:rPr>
          <w:rFonts w:ascii="Garamond" w:hAnsi="Garamond" w:cs="Arial"/>
          <w:sz w:val="18"/>
          <w:szCs w:val="18"/>
        </w:rPr>
        <w:t xml:space="preserve"> Audit preliminare </w:t>
      </w:r>
      <w:r w:rsidRPr="00916A87">
        <w:rPr>
          <w:rFonts w:ascii="Garamond" w:hAnsi="Garamond" w:cs="Arial"/>
          <w:b/>
          <w:sz w:val="18"/>
          <w:szCs w:val="18"/>
        </w:rPr>
        <w:t>NR.</w:t>
      </w:r>
      <w:r w:rsidR="00CE2BBC">
        <w:rPr>
          <w:rFonts w:ascii="Garamond" w:hAnsi="Garamond" w:cs="Arial"/>
          <w:b/>
          <w:sz w:val="18"/>
          <w:szCs w:val="18"/>
        </w:rPr>
        <w:t xml:space="preserve"> delle </w:t>
      </w:r>
      <w:r w:rsidR="00777157" w:rsidRPr="00E25355">
        <w:rPr>
          <w:rFonts w:ascii="Garamond" w:hAnsi="Garamond" w:cs="Arial"/>
          <w:b/>
          <w:sz w:val="18"/>
          <w:szCs w:val="18"/>
          <w:u w:val="single"/>
        </w:rPr>
        <w:t>aree specialistiche/unità operative/articolazioni organizzative</w:t>
      </w:r>
      <w:r w:rsidR="00777157" w:rsidRPr="00916A87">
        <w:rPr>
          <w:rFonts w:ascii="Garamond" w:hAnsi="Garamond" w:cs="Arial"/>
          <w:sz w:val="18"/>
          <w:szCs w:val="18"/>
        </w:rPr>
        <w:t xml:space="preserve"> </w:t>
      </w:r>
      <w:r w:rsidRPr="00916A87">
        <w:rPr>
          <w:rFonts w:ascii="Garamond" w:hAnsi="Garamond" w:cs="Arial"/>
          <w:sz w:val="18"/>
          <w:szCs w:val="18"/>
        </w:rPr>
        <w:t>_________</w:t>
      </w:r>
      <w:r w:rsidR="00CE2BBC" w:rsidRPr="00CE2BBC">
        <w:rPr>
          <w:rFonts w:ascii="Garamond" w:hAnsi="Garamond" w:cs="Arial"/>
          <w:sz w:val="18"/>
          <w:szCs w:val="18"/>
        </w:rPr>
        <w:t xml:space="preserve"> </w:t>
      </w:r>
      <w:r w:rsidR="00CE2BBC" w:rsidRPr="00916A87">
        <w:rPr>
          <w:rFonts w:ascii="Garamond" w:hAnsi="Garamond" w:cs="Arial"/>
          <w:sz w:val="18"/>
          <w:szCs w:val="18"/>
        </w:rPr>
        <w:t xml:space="preserve">almeno il </w:t>
      </w:r>
      <w:r w:rsidR="00CE2BBC">
        <w:rPr>
          <w:rFonts w:ascii="Garamond" w:hAnsi="Garamond" w:cs="Arial"/>
          <w:sz w:val="18"/>
          <w:szCs w:val="18"/>
        </w:rPr>
        <w:t>2</w:t>
      </w:r>
      <w:r w:rsidR="00CE2BBC" w:rsidRPr="00916A87">
        <w:rPr>
          <w:rFonts w:ascii="Garamond" w:hAnsi="Garamond" w:cs="Arial"/>
          <w:sz w:val="18"/>
          <w:szCs w:val="18"/>
        </w:rPr>
        <w:t xml:space="preserve">0% </w:t>
      </w:r>
    </w:p>
    <w:p w:rsidR="00833E57" w:rsidRPr="00916A87" w:rsidRDefault="00833E57" w:rsidP="00CE2BBC">
      <w:pPr>
        <w:spacing w:after="240"/>
        <w:rPr>
          <w:rFonts w:ascii="Garamond" w:hAnsi="Garamond" w:cs="Arial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 w:rsidRPr="00916A87">
        <w:rPr>
          <w:rFonts w:ascii="Garamond" w:hAnsi="Garamond" w:cs="Arial"/>
          <w:sz w:val="18"/>
          <w:szCs w:val="18"/>
        </w:rPr>
        <w:t xml:space="preserve"> Audit di accreditamento </w:t>
      </w:r>
      <w:r w:rsidRPr="00916A87">
        <w:rPr>
          <w:rFonts w:ascii="Garamond" w:hAnsi="Garamond" w:cs="Arial"/>
          <w:b/>
          <w:sz w:val="18"/>
          <w:szCs w:val="18"/>
        </w:rPr>
        <w:t xml:space="preserve">NR. </w:t>
      </w:r>
      <w:r w:rsidR="004B6E1E" w:rsidRPr="00E25355">
        <w:rPr>
          <w:rFonts w:ascii="Garamond" w:hAnsi="Garamond" w:cs="Arial"/>
          <w:b/>
          <w:sz w:val="18"/>
          <w:szCs w:val="18"/>
          <w:u w:val="single"/>
        </w:rPr>
        <w:t>aree specialistiche/unità operative/articolazioni organizzative</w:t>
      </w:r>
      <w:r w:rsidR="004B6E1E" w:rsidRPr="00916A87">
        <w:rPr>
          <w:rFonts w:ascii="Garamond" w:hAnsi="Garamond" w:cs="Arial"/>
          <w:sz w:val="18"/>
          <w:szCs w:val="18"/>
        </w:rPr>
        <w:t xml:space="preserve"> </w:t>
      </w:r>
      <w:r w:rsidR="00CE2BBC" w:rsidRPr="00916A87">
        <w:rPr>
          <w:rFonts w:ascii="Garamond" w:hAnsi="Garamond" w:cs="Arial"/>
          <w:sz w:val="18"/>
          <w:szCs w:val="18"/>
        </w:rPr>
        <w:t>_________</w:t>
      </w:r>
      <w:r w:rsidR="00CE2BBC" w:rsidRPr="00CE2BBC">
        <w:rPr>
          <w:rFonts w:ascii="Garamond" w:hAnsi="Garamond" w:cs="Arial"/>
          <w:sz w:val="18"/>
          <w:szCs w:val="18"/>
        </w:rPr>
        <w:t xml:space="preserve"> </w:t>
      </w:r>
      <w:r w:rsidRPr="00916A87">
        <w:rPr>
          <w:rFonts w:ascii="Garamond" w:hAnsi="Garamond" w:cs="Arial"/>
          <w:sz w:val="18"/>
          <w:szCs w:val="18"/>
        </w:rPr>
        <w:t xml:space="preserve">almeno il 60% </w:t>
      </w:r>
      <w:r w:rsidR="0088282D">
        <w:rPr>
          <w:rStyle w:val="Rimandonotaapidipagina"/>
          <w:rFonts w:ascii="Garamond" w:hAnsi="Garamond" w:cs="Arial"/>
          <w:sz w:val="18"/>
          <w:szCs w:val="18"/>
        </w:rPr>
        <w:footnoteReference w:id="1"/>
      </w:r>
    </w:p>
    <w:p w:rsidR="004B6E1E" w:rsidRDefault="00833E57" w:rsidP="00CE2BBC">
      <w:pPr>
        <w:tabs>
          <w:tab w:val="center" w:pos="1701"/>
          <w:tab w:val="center" w:pos="7655"/>
        </w:tabs>
        <w:spacing w:after="240"/>
        <w:rPr>
          <w:rFonts w:ascii="Garamond" w:hAnsi="Garamond" w:cs="Arial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 w:rsidRPr="00916A87">
        <w:rPr>
          <w:rFonts w:ascii="Garamond" w:hAnsi="Garamond" w:cs="Arial"/>
          <w:sz w:val="18"/>
          <w:szCs w:val="18"/>
        </w:rPr>
        <w:t xml:space="preserve"> Audit di estensione </w:t>
      </w:r>
      <w:r w:rsidRPr="00916A87">
        <w:rPr>
          <w:rFonts w:ascii="Garamond" w:hAnsi="Garamond" w:cs="Arial"/>
          <w:b/>
          <w:sz w:val="18"/>
          <w:szCs w:val="18"/>
        </w:rPr>
        <w:t xml:space="preserve">NR. </w:t>
      </w:r>
      <w:r w:rsidR="004B6E1E" w:rsidRPr="00E25355">
        <w:rPr>
          <w:rFonts w:ascii="Garamond" w:hAnsi="Garamond" w:cs="Arial"/>
          <w:b/>
          <w:sz w:val="18"/>
          <w:szCs w:val="18"/>
          <w:u w:val="single"/>
        </w:rPr>
        <w:t>aree specialistiche/unità operative/articolazioni organizzative</w:t>
      </w:r>
      <w:r w:rsidRPr="00916A87">
        <w:rPr>
          <w:rFonts w:ascii="Garamond" w:hAnsi="Garamond" w:cs="Arial"/>
          <w:sz w:val="18"/>
          <w:szCs w:val="18"/>
        </w:rPr>
        <w:t xml:space="preserve"> </w:t>
      </w:r>
      <w:r w:rsidR="00CE2BBC" w:rsidRPr="00916A87">
        <w:rPr>
          <w:rFonts w:ascii="Garamond" w:hAnsi="Garamond" w:cs="Arial"/>
          <w:sz w:val="18"/>
          <w:szCs w:val="18"/>
        </w:rPr>
        <w:t>_________</w:t>
      </w:r>
    </w:p>
    <w:p w:rsidR="00CE2BBC" w:rsidRDefault="004B6E1E" w:rsidP="00CE2BBC">
      <w:pPr>
        <w:tabs>
          <w:tab w:val="center" w:pos="1701"/>
          <w:tab w:val="center" w:pos="7655"/>
        </w:tabs>
        <w:spacing w:after="240"/>
        <w:rPr>
          <w:rFonts w:ascii="Garamond" w:hAnsi="Garamond" w:cs="Arial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 w:rsidRPr="00916A87">
        <w:rPr>
          <w:rFonts w:ascii="Garamond" w:hAnsi="Garamond" w:cs="Arial"/>
          <w:sz w:val="18"/>
          <w:szCs w:val="18"/>
        </w:rPr>
        <w:t xml:space="preserve"> Audit di </w:t>
      </w:r>
      <w:r>
        <w:rPr>
          <w:rFonts w:ascii="Garamond" w:hAnsi="Garamond" w:cs="Arial"/>
          <w:sz w:val="18"/>
          <w:szCs w:val="18"/>
        </w:rPr>
        <w:t>mantenimento</w:t>
      </w:r>
      <w:r w:rsidRPr="00916A87">
        <w:rPr>
          <w:rFonts w:ascii="Garamond" w:hAnsi="Garamond" w:cs="Arial"/>
          <w:sz w:val="18"/>
          <w:szCs w:val="18"/>
        </w:rPr>
        <w:t xml:space="preserve"> </w:t>
      </w:r>
      <w:r w:rsidRPr="00916A87">
        <w:rPr>
          <w:rFonts w:ascii="Garamond" w:hAnsi="Garamond" w:cs="Arial"/>
          <w:b/>
          <w:sz w:val="18"/>
          <w:szCs w:val="18"/>
        </w:rPr>
        <w:t xml:space="preserve">NR. </w:t>
      </w:r>
      <w:r w:rsidRPr="00E25355">
        <w:rPr>
          <w:rFonts w:ascii="Garamond" w:hAnsi="Garamond" w:cs="Arial"/>
          <w:b/>
          <w:sz w:val="18"/>
          <w:szCs w:val="18"/>
          <w:u w:val="single"/>
        </w:rPr>
        <w:t>aree specialistiche/unità operative/articolazioni organizzative</w:t>
      </w:r>
      <w:r w:rsidRPr="00916A87">
        <w:rPr>
          <w:rFonts w:ascii="Garamond" w:hAnsi="Garamond" w:cs="Arial"/>
          <w:sz w:val="18"/>
          <w:szCs w:val="18"/>
        </w:rPr>
        <w:t xml:space="preserve"> </w:t>
      </w:r>
      <w:r w:rsidR="00CE2BBC" w:rsidRPr="00916A87">
        <w:rPr>
          <w:rFonts w:ascii="Garamond" w:hAnsi="Garamond" w:cs="Arial"/>
          <w:sz w:val="18"/>
          <w:szCs w:val="18"/>
        </w:rPr>
        <w:t>_________</w:t>
      </w:r>
      <w:r w:rsidR="002145EF" w:rsidRPr="002145EF">
        <w:rPr>
          <w:rFonts w:ascii="Garamond" w:hAnsi="Garamond" w:cs="Arial"/>
          <w:sz w:val="18"/>
          <w:szCs w:val="18"/>
        </w:rPr>
        <w:t xml:space="preserve"> </w:t>
      </w:r>
      <w:r w:rsidR="002145EF" w:rsidRPr="00916A87">
        <w:rPr>
          <w:rFonts w:ascii="Garamond" w:hAnsi="Garamond" w:cs="Arial"/>
          <w:sz w:val="18"/>
          <w:szCs w:val="18"/>
        </w:rPr>
        <w:t>almeno il 60%</w:t>
      </w:r>
    </w:p>
    <w:p w:rsidR="000E5332" w:rsidRDefault="000E5332" w:rsidP="00CE2BBC">
      <w:pPr>
        <w:tabs>
          <w:tab w:val="center" w:pos="1701"/>
          <w:tab w:val="center" w:pos="7655"/>
        </w:tabs>
        <w:spacing w:after="120"/>
        <w:rPr>
          <w:rFonts w:ascii="Garamond" w:hAnsi="Garamond"/>
          <w:b/>
          <w:sz w:val="18"/>
          <w:szCs w:val="18"/>
        </w:rPr>
      </w:pPr>
    </w:p>
    <w:p w:rsidR="00833E57" w:rsidRPr="00916A87" w:rsidRDefault="00916A87" w:rsidP="00CE2BBC">
      <w:pPr>
        <w:tabs>
          <w:tab w:val="center" w:pos="1701"/>
          <w:tab w:val="center" w:pos="7655"/>
        </w:tabs>
        <w:spacing w:after="12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 xml:space="preserve">Definizione </w:t>
      </w:r>
      <w:r w:rsidR="00833E57" w:rsidRPr="00916A87">
        <w:rPr>
          <w:rFonts w:ascii="Garamond" w:hAnsi="Garamond"/>
          <w:b/>
          <w:sz w:val="18"/>
          <w:szCs w:val="18"/>
        </w:rPr>
        <w:t>Aree di competenze del Gruppo di Audit:</w:t>
      </w:r>
    </w:p>
    <w:p w:rsidR="00BF6BB6" w:rsidRDefault="00BF6BB6" w:rsidP="00CE2BBC">
      <w:pPr>
        <w:pStyle w:val="Paragrafoelenco"/>
        <w:spacing w:after="240"/>
        <w:ind w:left="0"/>
        <w:rPr>
          <w:rFonts w:ascii="Garamond" w:hAnsi="Garamond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>
        <w:rPr>
          <w:rFonts w:ascii="Garamond" w:hAnsi="Garamond" w:cs="Arial"/>
          <w:sz w:val="18"/>
          <w:szCs w:val="18"/>
        </w:rPr>
        <w:t xml:space="preserve"> </w:t>
      </w:r>
      <w:r w:rsidRPr="00BF6BB6">
        <w:rPr>
          <w:rFonts w:ascii="Garamond" w:hAnsi="Garamond"/>
          <w:sz w:val="18"/>
          <w:szCs w:val="18"/>
        </w:rPr>
        <w:t>Area Ospedaliera Medica, Chirurgica e Riabilitativa e Area Extra-Ospedaliera Riabilitativa</w:t>
      </w:r>
    </w:p>
    <w:p w:rsidR="00CE2BBC" w:rsidRPr="00BF6BB6" w:rsidRDefault="00CE2BBC" w:rsidP="00CE2BBC">
      <w:pPr>
        <w:pStyle w:val="Paragrafoelenco"/>
        <w:spacing w:after="240"/>
        <w:ind w:left="0"/>
        <w:rPr>
          <w:rFonts w:ascii="Garamond" w:hAnsi="Garamond"/>
          <w:sz w:val="18"/>
          <w:szCs w:val="18"/>
        </w:rPr>
      </w:pPr>
    </w:p>
    <w:p w:rsidR="00BF6BB6" w:rsidRDefault="00BF6BB6" w:rsidP="00CE2BBC">
      <w:pPr>
        <w:pStyle w:val="Paragrafoelenco"/>
        <w:spacing w:after="240"/>
        <w:ind w:left="0"/>
        <w:rPr>
          <w:rFonts w:ascii="Garamond" w:hAnsi="Garamond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>
        <w:rPr>
          <w:rFonts w:ascii="Garamond" w:hAnsi="Garamond" w:cs="Arial"/>
          <w:sz w:val="18"/>
          <w:szCs w:val="18"/>
        </w:rPr>
        <w:t xml:space="preserve"> </w:t>
      </w:r>
      <w:r w:rsidRPr="00BF6BB6">
        <w:rPr>
          <w:rFonts w:ascii="Garamond" w:hAnsi="Garamond"/>
          <w:sz w:val="18"/>
          <w:szCs w:val="18"/>
        </w:rPr>
        <w:t>Area Diagnostica e dei Servizi ivi compresi quelli preventivi, riabilitativi, di diagnostica strumentale e di laboratorio</w:t>
      </w:r>
    </w:p>
    <w:p w:rsidR="00CE2BBC" w:rsidRPr="00BF6BB6" w:rsidRDefault="00CE2BBC" w:rsidP="00CE2BBC">
      <w:pPr>
        <w:pStyle w:val="Paragrafoelenco"/>
        <w:spacing w:after="240"/>
        <w:ind w:left="0"/>
        <w:rPr>
          <w:rFonts w:ascii="Garamond" w:hAnsi="Garamond"/>
          <w:sz w:val="18"/>
          <w:szCs w:val="18"/>
        </w:rPr>
      </w:pPr>
    </w:p>
    <w:p w:rsidR="00BF6BB6" w:rsidRPr="00BF6BB6" w:rsidRDefault="00BF6BB6" w:rsidP="00CE2BBC">
      <w:pPr>
        <w:pStyle w:val="Paragrafoelenco"/>
        <w:spacing w:after="240"/>
        <w:ind w:left="0"/>
        <w:rPr>
          <w:rFonts w:ascii="Garamond" w:hAnsi="Garamond"/>
          <w:sz w:val="18"/>
          <w:szCs w:val="18"/>
        </w:rPr>
      </w:pPr>
      <w:r w:rsidRPr="00916A87">
        <w:rPr>
          <w:rFonts w:ascii="Garamond" w:hAnsi="Garamond" w:cs="Arial"/>
          <w:sz w:val="18"/>
          <w:szCs w:val="18"/>
          <w:highlight w:val="lightGray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16A87">
        <w:rPr>
          <w:rFonts w:ascii="Garamond" w:hAnsi="Garamond" w:cs="Arial"/>
          <w:sz w:val="18"/>
          <w:szCs w:val="18"/>
          <w:highlight w:val="lightGray"/>
        </w:rPr>
        <w:instrText xml:space="preserve"> FORMCHECKBOX </w:instrText>
      </w:r>
      <w:r w:rsidR="00D021E4">
        <w:rPr>
          <w:rFonts w:ascii="Garamond" w:hAnsi="Garamond" w:cs="Arial"/>
          <w:sz w:val="18"/>
          <w:szCs w:val="18"/>
          <w:highlight w:val="lightGray"/>
        </w:rPr>
      </w:r>
      <w:r w:rsidR="00D021E4">
        <w:rPr>
          <w:rFonts w:ascii="Garamond" w:hAnsi="Garamond" w:cs="Arial"/>
          <w:sz w:val="18"/>
          <w:szCs w:val="18"/>
          <w:highlight w:val="lightGray"/>
        </w:rPr>
        <w:fldChar w:fldCharType="separate"/>
      </w:r>
      <w:r w:rsidRPr="00916A87">
        <w:rPr>
          <w:rFonts w:ascii="Garamond" w:hAnsi="Garamond" w:cs="Arial"/>
          <w:sz w:val="18"/>
          <w:szCs w:val="18"/>
          <w:highlight w:val="lightGray"/>
        </w:rPr>
        <w:fldChar w:fldCharType="end"/>
      </w:r>
      <w:r>
        <w:rPr>
          <w:rFonts w:ascii="Garamond" w:hAnsi="Garamond" w:cs="Arial"/>
          <w:sz w:val="18"/>
          <w:szCs w:val="18"/>
        </w:rPr>
        <w:t xml:space="preserve"> </w:t>
      </w:r>
      <w:r w:rsidRPr="00BF6BB6">
        <w:rPr>
          <w:rFonts w:ascii="Garamond" w:hAnsi="Garamond"/>
          <w:sz w:val="18"/>
          <w:szCs w:val="18"/>
        </w:rPr>
        <w:t xml:space="preserve">Area Socio – Sanitaria ivi comprese le Strutture Residenziali e Semiresidenziali nonché i Servizi Territoriali </w:t>
      </w:r>
    </w:p>
    <w:p w:rsidR="00724327" w:rsidRDefault="00885B29" w:rsidP="00E23D3D">
      <w:pPr>
        <w:spacing w:after="12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Esigenze particolari del gruppo di audit:__________________________________________________</w:t>
      </w:r>
    </w:p>
    <w:tbl>
      <w:tblPr>
        <w:tblW w:w="10348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A05F01" w:rsidRPr="00724327" w:rsidTr="00916A87">
        <w:trPr>
          <w:cantSplit/>
          <w:trHeight w:val="570"/>
        </w:trPr>
        <w:tc>
          <w:tcPr>
            <w:tcW w:w="103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CCCCC"/>
            <w:vAlign w:val="center"/>
          </w:tcPr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Garamond" w:hAnsi="Garamond" w:cs="Arial"/>
              </w:rPr>
            </w:pPr>
            <w:r w:rsidRPr="00724327">
              <w:rPr>
                <w:rFonts w:ascii="Garamond" w:hAnsi="Garamond" w:cs="Arial"/>
                <w:b/>
                <w:smallCaps/>
                <w:u w:val="single"/>
              </w:rPr>
              <w:t>ULTERIORI NOTE</w:t>
            </w:r>
          </w:p>
        </w:tc>
      </w:tr>
      <w:tr w:rsidR="00A05F01" w:rsidRPr="00724327" w:rsidTr="00916A87">
        <w:trPr>
          <w:cantSplit/>
          <w:trHeight w:val="2209"/>
        </w:trPr>
        <w:tc>
          <w:tcPr>
            <w:tcW w:w="10348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  <w:r w:rsidRPr="00724327">
              <w:rPr>
                <w:rFonts w:ascii="Garamond" w:hAnsi="Garamond" w:cs="Arial"/>
                <w:b/>
              </w:rPr>
              <w:t xml:space="preserve">Data: </w:t>
            </w:r>
            <w:r w:rsidRPr="00724327">
              <w:rPr>
                <w:rFonts w:ascii="Garamond" w:hAnsi="Garamond" w:cs="Arial"/>
              </w:rPr>
              <w:t>___________________</w:t>
            </w: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</w:rPr>
            </w:pPr>
          </w:p>
          <w:p w:rsidR="00A05F01" w:rsidRPr="00724327" w:rsidRDefault="00A05F01" w:rsidP="0010612F">
            <w:pPr>
              <w:pStyle w:val="Intestazione"/>
              <w:tabs>
                <w:tab w:val="clear" w:pos="4819"/>
                <w:tab w:val="clear" w:pos="9638"/>
                <w:tab w:val="left" w:pos="3261"/>
              </w:tabs>
              <w:ind w:right="-143"/>
              <w:rPr>
                <w:rFonts w:ascii="Garamond" w:hAnsi="Garamond" w:cs="Arial"/>
                <w:b/>
              </w:rPr>
            </w:pPr>
            <w:r w:rsidRPr="00724327">
              <w:rPr>
                <w:rFonts w:ascii="Garamond" w:hAnsi="Garamond" w:cs="Arial"/>
                <w:b/>
              </w:rPr>
              <w:t xml:space="preserve">Firma </w:t>
            </w:r>
            <w:r w:rsidR="00782E5A" w:rsidRPr="00724327">
              <w:rPr>
                <w:rFonts w:ascii="Garamond" w:hAnsi="Garamond" w:cs="Arial"/>
                <w:b/>
              </w:rPr>
              <w:t>Funzionario dell’OTAR</w:t>
            </w:r>
            <w:r w:rsidRPr="00724327">
              <w:rPr>
                <w:rFonts w:ascii="Garamond" w:hAnsi="Garamond" w:cs="Arial"/>
                <w:b/>
              </w:rPr>
              <w:t xml:space="preserve">: </w:t>
            </w:r>
            <w:r w:rsidRPr="00724327">
              <w:rPr>
                <w:rFonts w:ascii="Garamond" w:hAnsi="Garamond" w:cs="Arial"/>
              </w:rPr>
              <w:t>___________________________________</w:t>
            </w:r>
          </w:p>
        </w:tc>
      </w:tr>
    </w:tbl>
    <w:p w:rsidR="009F5BDC" w:rsidRPr="00724327" w:rsidRDefault="009F5BDC" w:rsidP="009F5BDC">
      <w:pPr>
        <w:rPr>
          <w:rFonts w:ascii="Garamond" w:hAnsi="Garamond" w:cs="Arial"/>
        </w:rPr>
      </w:pPr>
    </w:p>
    <w:sectPr w:rsidR="009F5BDC" w:rsidRPr="00724327" w:rsidSect="0039559A">
      <w:headerReference w:type="default" r:id="rId9"/>
      <w:footerReference w:type="default" r:id="rId10"/>
      <w:pgSz w:w="11906" w:h="16838"/>
      <w:pgMar w:top="1740" w:right="1133" w:bottom="851" w:left="709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E4" w:rsidRDefault="00D021E4" w:rsidP="003D2E55">
      <w:r>
        <w:separator/>
      </w:r>
    </w:p>
  </w:endnote>
  <w:endnote w:type="continuationSeparator" w:id="0">
    <w:p w:rsidR="00D021E4" w:rsidRDefault="00D021E4" w:rsidP="003D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12F" w:rsidRPr="00C4148C" w:rsidRDefault="00724FDE" w:rsidP="007A1D1A">
    <w:pPr>
      <w:pBdr>
        <w:top w:val="single" w:sz="4" w:space="0" w:color="auto"/>
      </w:pBdr>
      <w:tabs>
        <w:tab w:val="right" w:pos="9638"/>
      </w:tabs>
      <w:spacing w:line="360" w:lineRule="auto"/>
      <w:jc w:val="both"/>
      <w:rPr>
        <w:rFonts w:ascii="Garamond" w:hAnsi="Garamond" w:cs="Arial"/>
        <w:sz w:val="16"/>
        <w:szCs w:val="16"/>
      </w:rPr>
    </w:pPr>
    <w:r>
      <w:rPr>
        <w:rFonts w:ascii="Garamond" w:hAnsi="Garamond" w:cs="Arial"/>
        <w:sz w:val="16"/>
        <w:szCs w:val="16"/>
      </w:rPr>
      <w:t>r</w:t>
    </w:r>
    <w:r w:rsidRPr="00724FDE">
      <w:rPr>
        <w:rFonts w:ascii="Garamond" w:hAnsi="Garamond" w:cs="Arial"/>
        <w:sz w:val="16"/>
        <w:szCs w:val="16"/>
      </w:rPr>
      <w:t xml:space="preserve">ev. </w:t>
    </w:r>
    <w:r w:rsidR="00885B29">
      <w:rPr>
        <w:rFonts w:ascii="Garamond" w:hAnsi="Garamond" w:cs="Arial"/>
        <w:sz w:val="16"/>
        <w:szCs w:val="16"/>
      </w:rPr>
      <w:t>0</w:t>
    </w:r>
    <w:r w:rsidRPr="00724FDE">
      <w:rPr>
        <w:rFonts w:ascii="Garamond" w:hAnsi="Garamond" w:cs="Arial"/>
        <w:sz w:val="16"/>
        <w:szCs w:val="16"/>
      </w:rPr>
      <w:t xml:space="preserve"> del </w:t>
    </w:r>
    <w:r w:rsidR="00885B29">
      <w:rPr>
        <w:rFonts w:ascii="Garamond" w:hAnsi="Garamond" w:cs="Arial"/>
        <w:sz w:val="16"/>
        <w:szCs w:val="16"/>
      </w:rPr>
      <w:t>2017</w:t>
    </w:r>
    <w:r w:rsidR="00BA43E2">
      <w:rPr>
        <w:rFonts w:ascii="Garamond" w:hAnsi="Garamond" w:cs="Arial"/>
        <w:sz w:val="16"/>
        <w:szCs w:val="16"/>
      </w:rPr>
      <w:t>-06-01</w:t>
    </w:r>
    <w:r w:rsidR="0010612F" w:rsidRPr="00F32638">
      <w:rPr>
        <w:rFonts w:ascii="Arial" w:hAnsi="Arial" w:cs="Arial"/>
        <w:sz w:val="16"/>
        <w:szCs w:val="16"/>
      </w:rPr>
      <w:tab/>
    </w:r>
    <w:r w:rsidR="0010612F" w:rsidRPr="00C4148C">
      <w:rPr>
        <w:rFonts w:ascii="Garamond" w:hAnsi="Garamond" w:cs="Arial"/>
        <w:sz w:val="16"/>
        <w:szCs w:val="16"/>
      </w:rPr>
      <w:t xml:space="preserve">Pagina </w: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begin"/>
    </w:r>
    <w:r w:rsidR="0010612F" w:rsidRPr="00C4148C">
      <w:rPr>
        <w:rStyle w:val="Numeropagina"/>
        <w:rFonts w:ascii="Garamond" w:hAnsi="Garamond" w:cs="Arial"/>
        <w:sz w:val="16"/>
        <w:szCs w:val="16"/>
      </w:rPr>
      <w:instrText xml:space="preserve"> PAGE </w:instrTex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separate"/>
    </w:r>
    <w:r w:rsidR="00936273">
      <w:rPr>
        <w:rStyle w:val="Numeropagina"/>
        <w:rFonts w:ascii="Garamond" w:hAnsi="Garamond" w:cs="Arial"/>
        <w:noProof/>
        <w:sz w:val="16"/>
        <w:szCs w:val="16"/>
      </w:rPr>
      <w:t>2</w: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end"/>
    </w:r>
    <w:r w:rsidR="0010612F" w:rsidRPr="00C4148C">
      <w:rPr>
        <w:rFonts w:ascii="Garamond" w:hAnsi="Garamond" w:cs="Arial"/>
        <w:sz w:val="16"/>
        <w:szCs w:val="16"/>
      </w:rPr>
      <w:t xml:space="preserve"> di </w: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begin"/>
    </w:r>
    <w:r w:rsidR="0010612F" w:rsidRPr="00C4148C">
      <w:rPr>
        <w:rStyle w:val="Numeropagina"/>
        <w:rFonts w:ascii="Garamond" w:hAnsi="Garamond" w:cs="Arial"/>
        <w:sz w:val="16"/>
        <w:szCs w:val="16"/>
      </w:rPr>
      <w:instrText xml:space="preserve"> NUMPAGES </w:instrTex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separate"/>
    </w:r>
    <w:r w:rsidR="00936273">
      <w:rPr>
        <w:rStyle w:val="Numeropagina"/>
        <w:rFonts w:ascii="Garamond" w:hAnsi="Garamond" w:cs="Arial"/>
        <w:noProof/>
        <w:sz w:val="16"/>
        <w:szCs w:val="16"/>
      </w:rPr>
      <w:t>5</w:t>
    </w:r>
    <w:r w:rsidR="0010612F" w:rsidRPr="00C4148C">
      <w:rPr>
        <w:rStyle w:val="Numeropagina"/>
        <w:rFonts w:ascii="Garamond" w:hAnsi="Garamond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E4" w:rsidRDefault="00D021E4" w:rsidP="003D2E55">
      <w:r>
        <w:separator/>
      </w:r>
    </w:p>
  </w:footnote>
  <w:footnote w:type="continuationSeparator" w:id="0">
    <w:p w:rsidR="00D021E4" w:rsidRDefault="00D021E4" w:rsidP="003D2E55">
      <w:r>
        <w:continuationSeparator/>
      </w:r>
    </w:p>
  </w:footnote>
  <w:footnote w:id="1">
    <w:p w:rsidR="0088282D" w:rsidRPr="0088282D" w:rsidRDefault="0088282D" w:rsidP="0088282D">
      <w:pPr>
        <w:spacing w:after="120"/>
        <w:rPr>
          <w:rFonts w:ascii="Garamond" w:hAnsi="Garamond"/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F015AD">
        <w:rPr>
          <w:rFonts w:ascii="Garamond" w:hAnsi="Garamond"/>
          <w:b/>
          <w:sz w:val="18"/>
          <w:szCs w:val="18"/>
        </w:rPr>
        <w:t xml:space="preserve">Nel caso di Strutture sanitarie e socio-sanitarie </w:t>
      </w:r>
      <w:r w:rsidRPr="00F015AD">
        <w:rPr>
          <w:rFonts w:ascii="Garamond" w:hAnsi="Garamond"/>
          <w:b/>
          <w:sz w:val="18"/>
          <w:szCs w:val="18"/>
          <w:u w:val="single"/>
        </w:rPr>
        <w:t>pubbliche</w:t>
      </w:r>
      <w:r w:rsidRPr="0088282D">
        <w:rPr>
          <w:rFonts w:ascii="Garamond" w:hAnsi="Garamond"/>
          <w:sz w:val="18"/>
          <w:szCs w:val="18"/>
        </w:rPr>
        <w:t xml:space="preserve"> è possibile rilasciare il parere in merito all’accertabilità a fronte della verifica di </w:t>
      </w:r>
      <w:r w:rsidRPr="00F015AD">
        <w:rPr>
          <w:rFonts w:ascii="Garamond" w:hAnsi="Garamond"/>
          <w:b/>
          <w:sz w:val="18"/>
          <w:szCs w:val="18"/>
        </w:rPr>
        <w:t>almeno il 20%</w:t>
      </w:r>
      <w:r w:rsidRPr="0088282D">
        <w:rPr>
          <w:rFonts w:ascii="Garamond" w:hAnsi="Garamond"/>
          <w:sz w:val="18"/>
          <w:szCs w:val="18"/>
        </w:rPr>
        <w:t xml:space="preserve"> delle aree specialistiche/Unità Operative/ Articolazioni Organizzative interessate in presenza di contestuale piano di estensione al restante 40% delle aree specialistiche/Unità Operative/ Articolazioni Organizzative nei due anni successivi all’audit di primo accreditamento.</w:t>
      </w:r>
    </w:p>
    <w:p w:rsidR="0088282D" w:rsidRDefault="0088282D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7E6" w:rsidRDefault="006177E6" w:rsidP="00ED4424">
    <w:pPr>
      <w:pStyle w:val="Intestazione"/>
      <w:tabs>
        <w:tab w:val="clear" w:pos="4819"/>
        <w:tab w:val="clear" w:pos="9638"/>
        <w:tab w:val="left" w:pos="1290"/>
        <w:tab w:val="left" w:pos="4718"/>
      </w:tabs>
      <w:jc w:val="center"/>
      <w:rPr>
        <w:rFonts w:ascii="Garamond" w:hAnsi="Garamond" w:cs="Arial"/>
      </w:rPr>
    </w:pPr>
    <w:r w:rsidRPr="00ED4424">
      <w:rPr>
        <w:rFonts w:ascii="Garamond" w:hAnsi="Garamond"/>
        <w:noProof/>
      </w:rPr>
      <w:drawing>
        <wp:anchor distT="0" distB="0" distL="114300" distR="114300" simplePos="0" relativeHeight="251660288" behindDoc="0" locked="0" layoutInCell="1" allowOverlap="1" wp14:anchorId="7F2D85E4" wp14:editId="10767896">
          <wp:simplePos x="0" y="0"/>
          <wp:positionH relativeFrom="column">
            <wp:posOffset>6626589</wp:posOffset>
          </wp:positionH>
          <wp:positionV relativeFrom="paragraph">
            <wp:posOffset>-335849</wp:posOffset>
          </wp:positionV>
          <wp:extent cx="286385" cy="454025"/>
          <wp:effectExtent l="0" t="0" r="0" b="3175"/>
          <wp:wrapNone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6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4424">
      <w:rPr>
        <w:rFonts w:ascii="Garamond" w:hAnsi="Garamond"/>
        <w:noProof/>
      </w:rPr>
      <w:drawing>
        <wp:anchor distT="0" distB="0" distL="114300" distR="114300" simplePos="0" relativeHeight="251659264" behindDoc="0" locked="0" layoutInCell="1" allowOverlap="1" wp14:anchorId="2BFCD69B" wp14:editId="1DC1B00F">
          <wp:simplePos x="0" y="0"/>
          <wp:positionH relativeFrom="column">
            <wp:posOffset>-339090</wp:posOffset>
          </wp:positionH>
          <wp:positionV relativeFrom="paragraph">
            <wp:posOffset>-274955</wp:posOffset>
          </wp:positionV>
          <wp:extent cx="864235" cy="518160"/>
          <wp:effectExtent l="0" t="0" r="0" b="0"/>
          <wp:wrapNone/>
          <wp:docPr id="6" name="Immagine 6" descr="logo-accreditamento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accreditamento-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612F" w:rsidRPr="00ED4424" w:rsidRDefault="0010612F" w:rsidP="00ED4424">
    <w:pPr>
      <w:pStyle w:val="Intestazione"/>
      <w:tabs>
        <w:tab w:val="clear" w:pos="4819"/>
        <w:tab w:val="clear" w:pos="9638"/>
        <w:tab w:val="left" w:pos="1290"/>
        <w:tab w:val="left" w:pos="4718"/>
      </w:tabs>
      <w:jc w:val="center"/>
      <w:rPr>
        <w:rFonts w:ascii="Garamond" w:hAnsi="Garamond" w:cs="Arial"/>
      </w:rPr>
    </w:pPr>
    <w:r w:rsidRPr="00ED4424">
      <w:rPr>
        <w:rFonts w:ascii="Garamond" w:hAnsi="Garamond" w:cs="Arial"/>
      </w:rPr>
      <w:t>ACCREDITAMENTO ISTITUZIONALE</w:t>
    </w:r>
  </w:p>
  <w:p w:rsidR="0010612F" w:rsidRPr="00ED4424" w:rsidRDefault="0010612F" w:rsidP="00ED4424">
    <w:pPr>
      <w:pStyle w:val="Intestazione"/>
      <w:tabs>
        <w:tab w:val="clear" w:pos="4819"/>
        <w:tab w:val="clear" w:pos="9638"/>
        <w:tab w:val="left" w:pos="1290"/>
        <w:tab w:val="left" w:pos="4718"/>
      </w:tabs>
      <w:jc w:val="center"/>
      <w:rPr>
        <w:rFonts w:ascii="Garamond" w:hAnsi="Garamond" w:cs="Arial"/>
      </w:rPr>
    </w:pPr>
    <w:r w:rsidRPr="00ED4424">
      <w:rPr>
        <w:rFonts w:ascii="Garamond" w:hAnsi="Garamond" w:cs="Arial"/>
      </w:rPr>
      <w:t>DELLE STRUTTURE SANITARIE E SOCIO-SANITARIE PUBBLICHE E PRIVATE DELLA REGIONE UMBRIA</w:t>
    </w:r>
  </w:p>
  <w:p w:rsidR="0010612F" w:rsidRPr="00ED4424" w:rsidRDefault="0010612F" w:rsidP="00ED4424">
    <w:pPr>
      <w:pStyle w:val="Testodelblocco"/>
      <w:tabs>
        <w:tab w:val="left" w:pos="-2268"/>
      </w:tabs>
      <w:ind w:left="0" w:right="-1"/>
      <w:jc w:val="center"/>
      <w:rPr>
        <w:rFonts w:ascii="Garamond" w:hAnsi="Garamond"/>
        <w:color w:val="auto"/>
        <w:sz w:val="22"/>
        <w:szCs w:val="22"/>
      </w:rPr>
    </w:pPr>
    <w:r w:rsidRPr="00ED4424">
      <w:rPr>
        <w:rFonts w:ascii="Garamond" w:hAnsi="Garamond" w:cs="Arial"/>
        <w:b/>
        <w:color w:val="auto"/>
        <w:sz w:val="22"/>
        <w:szCs w:val="22"/>
      </w:rPr>
      <w:t xml:space="preserve">ISTRUTTORIA </w:t>
    </w:r>
    <w:r>
      <w:rPr>
        <w:rFonts w:ascii="Garamond" w:hAnsi="Garamond" w:cs="Arial"/>
        <w:b/>
        <w:color w:val="auto"/>
        <w:sz w:val="22"/>
        <w:szCs w:val="22"/>
      </w:rPr>
      <w:t xml:space="preserve">AMMINISITRATIVA </w:t>
    </w:r>
    <w:r w:rsidRPr="00ED4424">
      <w:rPr>
        <w:rFonts w:ascii="Garamond" w:hAnsi="Garamond" w:cs="Arial"/>
        <w:b/>
        <w:color w:val="auto"/>
        <w:sz w:val="22"/>
        <w:szCs w:val="22"/>
      </w:rPr>
      <w:t xml:space="preserve">E </w:t>
    </w:r>
    <w:r w:rsidR="00D9543F">
      <w:rPr>
        <w:rFonts w:ascii="Garamond" w:hAnsi="Garamond" w:cs="Arial"/>
        <w:b/>
        <w:color w:val="auto"/>
        <w:sz w:val="22"/>
        <w:szCs w:val="22"/>
      </w:rPr>
      <w:t>TECNICA</w:t>
    </w:r>
    <w:r>
      <w:rPr>
        <w:rFonts w:ascii="Garamond" w:hAnsi="Garamond" w:cs="Arial"/>
        <w:b/>
        <w:color w:val="auto"/>
        <w:sz w:val="22"/>
        <w:szCs w:val="22"/>
      </w:rPr>
      <w:t xml:space="preserve"> DELLA </w:t>
    </w:r>
    <w:r w:rsidRPr="00ED4424">
      <w:rPr>
        <w:rFonts w:ascii="Garamond" w:hAnsi="Garamond" w:cs="Arial"/>
        <w:b/>
        <w:color w:val="auto"/>
        <w:sz w:val="22"/>
        <w:szCs w:val="22"/>
      </w:rPr>
      <w:t>DOMANDA DI ACCREDITAMENTO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335CA19A"/>
    <w:name w:val="WW8Num9"/>
    <w:lvl w:ilvl="0">
      <w:start w:val="1"/>
      <w:numFmt w:val="bullet"/>
      <w:lvlText w:val="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</w:abstractNum>
  <w:abstractNum w:abstractNumId="1">
    <w:nsid w:val="0103106A"/>
    <w:multiLevelType w:val="singleLevel"/>
    <w:tmpl w:val="1D10554A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2">
    <w:nsid w:val="0106633E"/>
    <w:multiLevelType w:val="hybridMultilevel"/>
    <w:tmpl w:val="1B5CE79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E67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403C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988E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EE07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696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2E18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DCA6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0A1C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29715AE"/>
    <w:multiLevelType w:val="hybridMultilevel"/>
    <w:tmpl w:val="C3BC9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038AC"/>
    <w:multiLevelType w:val="hybridMultilevel"/>
    <w:tmpl w:val="2592D86E"/>
    <w:lvl w:ilvl="0" w:tplc="8B801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7835C6"/>
    <w:multiLevelType w:val="hybridMultilevel"/>
    <w:tmpl w:val="65C4B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124ADF"/>
    <w:multiLevelType w:val="hybridMultilevel"/>
    <w:tmpl w:val="08EC84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D455A0"/>
    <w:multiLevelType w:val="hybridMultilevel"/>
    <w:tmpl w:val="5E846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F000F8"/>
    <w:multiLevelType w:val="hybridMultilevel"/>
    <w:tmpl w:val="AFAE3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0D68FC"/>
    <w:multiLevelType w:val="hybridMultilevel"/>
    <w:tmpl w:val="FFBA2B3E"/>
    <w:lvl w:ilvl="0" w:tplc="352C24B4">
      <w:numFmt w:val="bullet"/>
      <w:lvlText w:val="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  <w:b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A261410"/>
    <w:multiLevelType w:val="hybridMultilevel"/>
    <w:tmpl w:val="9B84A336"/>
    <w:lvl w:ilvl="0" w:tplc="4FBA1C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1074A6"/>
    <w:multiLevelType w:val="hybridMultilevel"/>
    <w:tmpl w:val="3280D4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124642"/>
    <w:multiLevelType w:val="hybridMultilevel"/>
    <w:tmpl w:val="5AC81592"/>
    <w:lvl w:ilvl="0" w:tplc="DC1227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764813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>
    <w:nsid w:val="14164274"/>
    <w:multiLevelType w:val="hybridMultilevel"/>
    <w:tmpl w:val="C3B6B600"/>
    <w:lvl w:ilvl="0" w:tplc="6E76233A">
      <w:start w:val="16"/>
      <w:numFmt w:val="bullet"/>
      <w:lvlText w:val=""/>
      <w:lvlJc w:val="left"/>
      <w:pPr>
        <w:tabs>
          <w:tab w:val="num" w:pos="1065"/>
        </w:tabs>
        <w:ind w:left="1065" w:hanging="360"/>
      </w:pPr>
      <w:rPr>
        <w:rFonts w:ascii="Wingdings 2" w:eastAsia="Times New Roman" w:hAnsi="Wingdings 2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15F86E1B"/>
    <w:multiLevelType w:val="hybridMultilevel"/>
    <w:tmpl w:val="9D4A9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8B4DBA"/>
    <w:multiLevelType w:val="hybridMultilevel"/>
    <w:tmpl w:val="F3FCC64C"/>
    <w:lvl w:ilvl="0" w:tplc="C050660A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B761BD"/>
    <w:multiLevelType w:val="hybridMultilevel"/>
    <w:tmpl w:val="A7AABE0A"/>
    <w:lvl w:ilvl="0" w:tplc="18C0F7BA">
      <w:start w:val="1"/>
      <w:numFmt w:val="decimal"/>
      <w:lvlText w:val="%1."/>
      <w:lvlJc w:val="left"/>
      <w:pPr>
        <w:ind w:left="759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8310" w:hanging="360"/>
      </w:pPr>
    </w:lvl>
    <w:lvl w:ilvl="2" w:tplc="0410001B" w:tentative="1">
      <w:start w:val="1"/>
      <w:numFmt w:val="lowerRoman"/>
      <w:lvlText w:val="%3."/>
      <w:lvlJc w:val="right"/>
      <w:pPr>
        <w:ind w:left="9030" w:hanging="180"/>
      </w:pPr>
    </w:lvl>
    <w:lvl w:ilvl="3" w:tplc="0410000F" w:tentative="1">
      <w:start w:val="1"/>
      <w:numFmt w:val="decimal"/>
      <w:lvlText w:val="%4."/>
      <w:lvlJc w:val="left"/>
      <w:pPr>
        <w:ind w:left="9750" w:hanging="360"/>
      </w:pPr>
    </w:lvl>
    <w:lvl w:ilvl="4" w:tplc="04100019" w:tentative="1">
      <w:start w:val="1"/>
      <w:numFmt w:val="lowerLetter"/>
      <w:lvlText w:val="%5."/>
      <w:lvlJc w:val="left"/>
      <w:pPr>
        <w:ind w:left="10470" w:hanging="360"/>
      </w:pPr>
    </w:lvl>
    <w:lvl w:ilvl="5" w:tplc="0410001B" w:tentative="1">
      <w:start w:val="1"/>
      <w:numFmt w:val="lowerRoman"/>
      <w:lvlText w:val="%6."/>
      <w:lvlJc w:val="right"/>
      <w:pPr>
        <w:ind w:left="11190" w:hanging="180"/>
      </w:pPr>
    </w:lvl>
    <w:lvl w:ilvl="6" w:tplc="0410000F" w:tentative="1">
      <w:start w:val="1"/>
      <w:numFmt w:val="decimal"/>
      <w:lvlText w:val="%7."/>
      <w:lvlJc w:val="left"/>
      <w:pPr>
        <w:ind w:left="11910" w:hanging="360"/>
      </w:pPr>
    </w:lvl>
    <w:lvl w:ilvl="7" w:tplc="04100019" w:tentative="1">
      <w:start w:val="1"/>
      <w:numFmt w:val="lowerLetter"/>
      <w:lvlText w:val="%8."/>
      <w:lvlJc w:val="left"/>
      <w:pPr>
        <w:ind w:left="12630" w:hanging="360"/>
      </w:pPr>
    </w:lvl>
    <w:lvl w:ilvl="8" w:tplc="0410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18">
    <w:nsid w:val="1EF4261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1F0C404C"/>
    <w:multiLevelType w:val="hybridMultilevel"/>
    <w:tmpl w:val="AA96A9A8"/>
    <w:lvl w:ilvl="0" w:tplc="04100013">
      <w:start w:val="1"/>
      <w:numFmt w:val="upperRoman"/>
      <w:lvlText w:val="%1."/>
      <w:lvlJc w:val="right"/>
      <w:pPr>
        <w:ind w:left="2508" w:hanging="360"/>
      </w:pPr>
    </w:lvl>
    <w:lvl w:ilvl="1" w:tplc="04100019" w:tentative="1">
      <w:start w:val="1"/>
      <w:numFmt w:val="lowerLetter"/>
      <w:lvlText w:val="%2."/>
      <w:lvlJc w:val="left"/>
      <w:pPr>
        <w:ind w:left="3228" w:hanging="360"/>
      </w:pPr>
    </w:lvl>
    <w:lvl w:ilvl="2" w:tplc="0410001B" w:tentative="1">
      <w:start w:val="1"/>
      <w:numFmt w:val="lowerRoman"/>
      <w:lvlText w:val="%3."/>
      <w:lvlJc w:val="right"/>
      <w:pPr>
        <w:ind w:left="3948" w:hanging="180"/>
      </w:pPr>
    </w:lvl>
    <w:lvl w:ilvl="3" w:tplc="0410000F" w:tentative="1">
      <w:start w:val="1"/>
      <w:numFmt w:val="decimal"/>
      <w:lvlText w:val="%4."/>
      <w:lvlJc w:val="left"/>
      <w:pPr>
        <w:ind w:left="4668" w:hanging="360"/>
      </w:pPr>
    </w:lvl>
    <w:lvl w:ilvl="4" w:tplc="04100019" w:tentative="1">
      <w:start w:val="1"/>
      <w:numFmt w:val="lowerLetter"/>
      <w:lvlText w:val="%5."/>
      <w:lvlJc w:val="left"/>
      <w:pPr>
        <w:ind w:left="5388" w:hanging="360"/>
      </w:pPr>
    </w:lvl>
    <w:lvl w:ilvl="5" w:tplc="0410001B" w:tentative="1">
      <w:start w:val="1"/>
      <w:numFmt w:val="lowerRoman"/>
      <w:lvlText w:val="%6."/>
      <w:lvlJc w:val="right"/>
      <w:pPr>
        <w:ind w:left="6108" w:hanging="180"/>
      </w:pPr>
    </w:lvl>
    <w:lvl w:ilvl="6" w:tplc="0410000F" w:tentative="1">
      <w:start w:val="1"/>
      <w:numFmt w:val="decimal"/>
      <w:lvlText w:val="%7."/>
      <w:lvlJc w:val="left"/>
      <w:pPr>
        <w:ind w:left="6828" w:hanging="360"/>
      </w:pPr>
    </w:lvl>
    <w:lvl w:ilvl="7" w:tplc="04100019" w:tentative="1">
      <w:start w:val="1"/>
      <w:numFmt w:val="lowerLetter"/>
      <w:lvlText w:val="%8."/>
      <w:lvlJc w:val="left"/>
      <w:pPr>
        <w:ind w:left="7548" w:hanging="360"/>
      </w:pPr>
    </w:lvl>
    <w:lvl w:ilvl="8" w:tplc="0410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0">
    <w:nsid w:val="1F8275B1"/>
    <w:multiLevelType w:val="multilevel"/>
    <w:tmpl w:val="1F7646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1">
    <w:nsid w:val="2052252A"/>
    <w:multiLevelType w:val="hybridMultilevel"/>
    <w:tmpl w:val="EE5CC76C"/>
    <w:lvl w:ilvl="0" w:tplc="A88A506C">
      <w:numFmt w:val="bullet"/>
      <w:lvlText w:val="-"/>
      <w:lvlJc w:val="left"/>
      <w:pPr>
        <w:ind w:left="754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>
    <w:nsid w:val="23220A89"/>
    <w:multiLevelType w:val="hybridMultilevel"/>
    <w:tmpl w:val="AB36B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BF1CFB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4">
    <w:nsid w:val="2FB43B7B"/>
    <w:multiLevelType w:val="singleLevel"/>
    <w:tmpl w:val="3FE46EF6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5">
    <w:nsid w:val="32AD600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5AF3295"/>
    <w:multiLevelType w:val="singleLevel"/>
    <w:tmpl w:val="1D10554A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27">
    <w:nsid w:val="36465542"/>
    <w:multiLevelType w:val="hybridMultilevel"/>
    <w:tmpl w:val="FF90E5A0"/>
    <w:lvl w:ilvl="0" w:tplc="5DFE377E">
      <w:start w:val="200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03131C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9">
    <w:nsid w:val="3E6D266E"/>
    <w:multiLevelType w:val="hybridMultilevel"/>
    <w:tmpl w:val="149ACC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090014"/>
    <w:multiLevelType w:val="hybridMultilevel"/>
    <w:tmpl w:val="300468FC"/>
    <w:lvl w:ilvl="0" w:tplc="F2704D72">
      <w:start w:val="1"/>
      <w:numFmt w:val="bullet"/>
      <w:lvlText w:val="p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2E108F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2">
    <w:nsid w:val="439852D3"/>
    <w:multiLevelType w:val="hybridMultilevel"/>
    <w:tmpl w:val="6F42DB1E"/>
    <w:lvl w:ilvl="0" w:tplc="9C38A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405343"/>
    <w:multiLevelType w:val="hybridMultilevel"/>
    <w:tmpl w:val="512C8E54"/>
    <w:lvl w:ilvl="0" w:tplc="A9B4D8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345C4C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5">
    <w:nsid w:val="481C26AA"/>
    <w:multiLevelType w:val="singleLevel"/>
    <w:tmpl w:val="0410001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36">
    <w:nsid w:val="494D4295"/>
    <w:multiLevelType w:val="hybridMultilevel"/>
    <w:tmpl w:val="2F44A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284AF9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8">
    <w:nsid w:val="518D5B7E"/>
    <w:multiLevelType w:val="hybridMultilevel"/>
    <w:tmpl w:val="6F42DB1E"/>
    <w:lvl w:ilvl="0" w:tplc="9C38A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1A1E33"/>
    <w:multiLevelType w:val="hybridMultilevel"/>
    <w:tmpl w:val="A716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F5491C"/>
    <w:multiLevelType w:val="hybridMultilevel"/>
    <w:tmpl w:val="EC68E910"/>
    <w:lvl w:ilvl="0" w:tplc="5DFE377E">
      <w:start w:val="2009"/>
      <w:numFmt w:val="bullet"/>
      <w:lvlText w:val="-"/>
      <w:lvlJc w:val="left"/>
      <w:pPr>
        <w:ind w:left="743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1">
    <w:nsid w:val="5DEA1816"/>
    <w:multiLevelType w:val="hybridMultilevel"/>
    <w:tmpl w:val="37ECB886"/>
    <w:lvl w:ilvl="0" w:tplc="5DFE377E">
      <w:start w:val="200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1210214"/>
    <w:multiLevelType w:val="singleLevel"/>
    <w:tmpl w:val="1A26960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3">
    <w:nsid w:val="613573F4"/>
    <w:multiLevelType w:val="hybridMultilevel"/>
    <w:tmpl w:val="6010A6F6"/>
    <w:lvl w:ilvl="0" w:tplc="0410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44">
    <w:nsid w:val="684315F0"/>
    <w:multiLevelType w:val="hybridMultilevel"/>
    <w:tmpl w:val="C8760238"/>
    <w:lvl w:ilvl="0" w:tplc="5BB468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E0795D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6">
    <w:nsid w:val="72DC2A3E"/>
    <w:multiLevelType w:val="singleLevel"/>
    <w:tmpl w:val="AEA09DC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7">
    <w:nsid w:val="73653718"/>
    <w:multiLevelType w:val="hybridMultilevel"/>
    <w:tmpl w:val="AD702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1"/>
  </w:num>
  <w:num w:numId="3">
    <w:abstractNumId w:val="45"/>
  </w:num>
  <w:num w:numId="4">
    <w:abstractNumId w:val="23"/>
  </w:num>
  <w:num w:numId="5">
    <w:abstractNumId w:val="46"/>
  </w:num>
  <w:num w:numId="6">
    <w:abstractNumId w:val="34"/>
  </w:num>
  <w:num w:numId="7">
    <w:abstractNumId w:val="25"/>
  </w:num>
  <w:num w:numId="8">
    <w:abstractNumId w:val="13"/>
  </w:num>
  <w:num w:numId="9">
    <w:abstractNumId w:val="26"/>
  </w:num>
  <w:num w:numId="10">
    <w:abstractNumId w:val="28"/>
  </w:num>
  <w:num w:numId="11">
    <w:abstractNumId w:val="37"/>
  </w:num>
  <w:num w:numId="12">
    <w:abstractNumId w:val="1"/>
  </w:num>
  <w:num w:numId="13">
    <w:abstractNumId w:val="14"/>
  </w:num>
  <w:num w:numId="14">
    <w:abstractNumId w:val="41"/>
  </w:num>
  <w:num w:numId="15">
    <w:abstractNumId w:val="47"/>
  </w:num>
  <w:num w:numId="16">
    <w:abstractNumId w:val="15"/>
  </w:num>
  <w:num w:numId="17">
    <w:abstractNumId w:val="39"/>
  </w:num>
  <w:num w:numId="18">
    <w:abstractNumId w:val="8"/>
  </w:num>
  <w:num w:numId="19">
    <w:abstractNumId w:val="36"/>
  </w:num>
  <w:num w:numId="20">
    <w:abstractNumId w:val="7"/>
  </w:num>
  <w:num w:numId="21">
    <w:abstractNumId w:val="21"/>
  </w:num>
  <w:num w:numId="22">
    <w:abstractNumId w:val="16"/>
  </w:num>
  <w:num w:numId="23">
    <w:abstractNumId w:val="27"/>
  </w:num>
  <w:num w:numId="24">
    <w:abstractNumId w:val="24"/>
  </w:num>
  <w:num w:numId="25">
    <w:abstractNumId w:val="3"/>
  </w:num>
  <w:num w:numId="26">
    <w:abstractNumId w:val="30"/>
  </w:num>
  <w:num w:numId="27">
    <w:abstractNumId w:val="43"/>
  </w:num>
  <w:num w:numId="28">
    <w:abstractNumId w:val="40"/>
  </w:num>
  <w:num w:numId="29">
    <w:abstractNumId w:val="22"/>
  </w:num>
  <w:num w:numId="30">
    <w:abstractNumId w:val="29"/>
  </w:num>
  <w:num w:numId="31">
    <w:abstractNumId w:val="0"/>
  </w:num>
  <w:num w:numId="32">
    <w:abstractNumId w:val="4"/>
  </w:num>
  <w:num w:numId="33">
    <w:abstractNumId w:val="11"/>
  </w:num>
  <w:num w:numId="34">
    <w:abstractNumId w:val="5"/>
  </w:num>
  <w:num w:numId="35">
    <w:abstractNumId w:val="33"/>
  </w:num>
  <w:num w:numId="36">
    <w:abstractNumId w:val="44"/>
  </w:num>
  <w:num w:numId="37">
    <w:abstractNumId w:val="17"/>
  </w:num>
  <w:num w:numId="38">
    <w:abstractNumId w:val="32"/>
  </w:num>
  <w:num w:numId="39">
    <w:abstractNumId w:val="6"/>
  </w:num>
  <w:num w:numId="40">
    <w:abstractNumId w:val="18"/>
  </w:num>
  <w:num w:numId="41">
    <w:abstractNumId w:val="2"/>
  </w:num>
  <w:num w:numId="42">
    <w:abstractNumId w:val="9"/>
  </w:num>
  <w:num w:numId="43">
    <w:abstractNumId w:val="20"/>
  </w:num>
  <w:num w:numId="44">
    <w:abstractNumId w:val="38"/>
  </w:num>
  <w:num w:numId="45">
    <w:abstractNumId w:val="35"/>
  </w:num>
  <w:num w:numId="46">
    <w:abstractNumId w:val="10"/>
  </w:num>
  <w:num w:numId="47">
    <w:abstractNumId w:val="12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63"/>
    <w:rsid w:val="00000747"/>
    <w:rsid w:val="00000C95"/>
    <w:rsid w:val="00001851"/>
    <w:rsid w:val="00004E30"/>
    <w:rsid w:val="00011F55"/>
    <w:rsid w:val="0001293A"/>
    <w:rsid w:val="0001340A"/>
    <w:rsid w:val="00013A71"/>
    <w:rsid w:val="00014B08"/>
    <w:rsid w:val="00014CCE"/>
    <w:rsid w:val="0001643D"/>
    <w:rsid w:val="000203FE"/>
    <w:rsid w:val="00023247"/>
    <w:rsid w:val="00026FEB"/>
    <w:rsid w:val="0002797E"/>
    <w:rsid w:val="00031B9F"/>
    <w:rsid w:val="00033448"/>
    <w:rsid w:val="00033ECB"/>
    <w:rsid w:val="00035DE1"/>
    <w:rsid w:val="00035F4A"/>
    <w:rsid w:val="00044E84"/>
    <w:rsid w:val="0004504E"/>
    <w:rsid w:val="000477C6"/>
    <w:rsid w:val="00047C5D"/>
    <w:rsid w:val="00055990"/>
    <w:rsid w:val="00057F38"/>
    <w:rsid w:val="00061DC0"/>
    <w:rsid w:val="00064C06"/>
    <w:rsid w:val="00070BC7"/>
    <w:rsid w:val="00073C1F"/>
    <w:rsid w:val="0008440C"/>
    <w:rsid w:val="00084CE0"/>
    <w:rsid w:val="00090B48"/>
    <w:rsid w:val="00094574"/>
    <w:rsid w:val="000A0B90"/>
    <w:rsid w:val="000A11EF"/>
    <w:rsid w:val="000A26E6"/>
    <w:rsid w:val="000A26F5"/>
    <w:rsid w:val="000A2FFB"/>
    <w:rsid w:val="000A5A8A"/>
    <w:rsid w:val="000A5C0B"/>
    <w:rsid w:val="000A6078"/>
    <w:rsid w:val="000A6559"/>
    <w:rsid w:val="000A69EF"/>
    <w:rsid w:val="000B2349"/>
    <w:rsid w:val="000C00E9"/>
    <w:rsid w:val="000C028E"/>
    <w:rsid w:val="000C45F0"/>
    <w:rsid w:val="000C717E"/>
    <w:rsid w:val="000D516B"/>
    <w:rsid w:val="000D517D"/>
    <w:rsid w:val="000D5577"/>
    <w:rsid w:val="000E4888"/>
    <w:rsid w:val="000E4A10"/>
    <w:rsid w:val="000E5332"/>
    <w:rsid w:val="000E6077"/>
    <w:rsid w:val="000E6A8D"/>
    <w:rsid w:val="000F18A5"/>
    <w:rsid w:val="000F3CAA"/>
    <w:rsid w:val="00101EAF"/>
    <w:rsid w:val="001029A0"/>
    <w:rsid w:val="0010612F"/>
    <w:rsid w:val="0010776B"/>
    <w:rsid w:val="00110419"/>
    <w:rsid w:val="001106F9"/>
    <w:rsid w:val="001221E8"/>
    <w:rsid w:val="001228B7"/>
    <w:rsid w:val="0012306A"/>
    <w:rsid w:val="00124635"/>
    <w:rsid w:val="00133C4F"/>
    <w:rsid w:val="00133D01"/>
    <w:rsid w:val="001353B6"/>
    <w:rsid w:val="00137A21"/>
    <w:rsid w:val="00144B38"/>
    <w:rsid w:val="00145B3A"/>
    <w:rsid w:val="00150C47"/>
    <w:rsid w:val="00152190"/>
    <w:rsid w:val="001542B3"/>
    <w:rsid w:val="001600CA"/>
    <w:rsid w:val="00163347"/>
    <w:rsid w:val="00163FDF"/>
    <w:rsid w:val="00164DFB"/>
    <w:rsid w:val="00165749"/>
    <w:rsid w:val="00165B18"/>
    <w:rsid w:val="001677A9"/>
    <w:rsid w:val="00172699"/>
    <w:rsid w:val="00173FEF"/>
    <w:rsid w:val="0017478A"/>
    <w:rsid w:val="001758F9"/>
    <w:rsid w:val="00184CDB"/>
    <w:rsid w:val="0019330A"/>
    <w:rsid w:val="001A0292"/>
    <w:rsid w:val="001B0D24"/>
    <w:rsid w:val="001B2827"/>
    <w:rsid w:val="001C0092"/>
    <w:rsid w:val="001D3172"/>
    <w:rsid w:val="001E0028"/>
    <w:rsid w:val="001E0377"/>
    <w:rsid w:val="001E039F"/>
    <w:rsid w:val="001E5080"/>
    <w:rsid w:val="001E6C01"/>
    <w:rsid w:val="001E6D3C"/>
    <w:rsid w:val="001F3865"/>
    <w:rsid w:val="001F63A7"/>
    <w:rsid w:val="00202B7C"/>
    <w:rsid w:val="0020351E"/>
    <w:rsid w:val="00207B3E"/>
    <w:rsid w:val="002103CB"/>
    <w:rsid w:val="002128B0"/>
    <w:rsid w:val="002145EF"/>
    <w:rsid w:val="0021572C"/>
    <w:rsid w:val="00223387"/>
    <w:rsid w:val="00225738"/>
    <w:rsid w:val="0023049C"/>
    <w:rsid w:val="00234F56"/>
    <w:rsid w:val="00235C9E"/>
    <w:rsid w:val="00236C3F"/>
    <w:rsid w:val="0024147E"/>
    <w:rsid w:val="00242FB1"/>
    <w:rsid w:val="00245303"/>
    <w:rsid w:val="00245878"/>
    <w:rsid w:val="00245912"/>
    <w:rsid w:val="00250A36"/>
    <w:rsid w:val="002516DF"/>
    <w:rsid w:val="00251D94"/>
    <w:rsid w:val="00252F48"/>
    <w:rsid w:val="00254ECB"/>
    <w:rsid w:val="00257131"/>
    <w:rsid w:val="00257D43"/>
    <w:rsid w:val="0027393E"/>
    <w:rsid w:val="002776A7"/>
    <w:rsid w:val="00277CFD"/>
    <w:rsid w:val="0028267B"/>
    <w:rsid w:val="002858D3"/>
    <w:rsid w:val="00285EC4"/>
    <w:rsid w:val="00287539"/>
    <w:rsid w:val="00290BBE"/>
    <w:rsid w:val="0029215D"/>
    <w:rsid w:val="002922AC"/>
    <w:rsid w:val="002963DD"/>
    <w:rsid w:val="002A53C8"/>
    <w:rsid w:val="002A5DA6"/>
    <w:rsid w:val="002A763C"/>
    <w:rsid w:val="002B4561"/>
    <w:rsid w:val="002B7B61"/>
    <w:rsid w:val="002C38DB"/>
    <w:rsid w:val="002D0855"/>
    <w:rsid w:val="002E0ADC"/>
    <w:rsid w:val="002E1C93"/>
    <w:rsid w:val="002E30F6"/>
    <w:rsid w:val="002E41D7"/>
    <w:rsid w:val="002E4F9A"/>
    <w:rsid w:val="002E5C3C"/>
    <w:rsid w:val="002E7830"/>
    <w:rsid w:val="002E7FF3"/>
    <w:rsid w:val="002F26A8"/>
    <w:rsid w:val="002F6D46"/>
    <w:rsid w:val="00302016"/>
    <w:rsid w:val="00306098"/>
    <w:rsid w:val="00307E30"/>
    <w:rsid w:val="00310B4D"/>
    <w:rsid w:val="00321EC9"/>
    <w:rsid w:val="00326E32"/>
    <w:rsid w:val="00331862"/>
    <w:rsid w:val="00333A88"/>
    <w:rsid w:val="00341324"/>
    <w:rsid w:val="00344BC7"/>
    <w:rsid w:val="00344C93"/>
    <w:rsid w:val="003527EE"/>
    <w:rsid w:val="003540A1"/>
    <w:rsid w:val="00356501"/>
    <w:rsid w:val="00357624"/>
    <w:rsid w:val="00357A57"/>
    <w:rsid w:val="003601BC"/>
    <w:rsid w:val="003606BC"/>
    <w:rsid w:val="0036120B"/>
    <w:rsid w:val="00367E21"/>
    <w:rsid w:val="00374399"/>
    <w:rsid w:val="00374728"/>
    <w:rsid w:val="003763BE"/>
    <w:rsid w:val="003773B5"/>
    <w:rsid w:val="00380C72"/>
    <w:rsid w:val="00381610"/>
    <w:rsid w:val="0038417D"/>
    <w:rsid w:val="00386CE5"/>
    <w:rsid w:val="003907EE"/>
    <w:rsid w:val="00392DBE"/>
    <w:rsid w:val="0039559A"/>
    <w:rsid w:val="00397337"/>
    <w:rsid w:val="003A0AAF"/>
    <w:rsid w:val="003A7A6C"/>
    <w:rsid w:val="003A7AB3"/>
    <w:rsid w:val="003B4828"/>
    <w:rsid w:val="003B53D7"/>
    <w:rsid w:val="003B62C4"/>
    <w:rsid w:val="003C16ED"/>
    <w:rsid w:val="003C1AA9"/>
    <w:rsid w:val="003D0681"/>
    <w:rsid w:val="003D25D0"/>
    <w:rsid w:val="003D2E55"/>
    <w:rsid w:val="003D3D6A"/>
    <w:rsid w:val="003E3909"/>
    <w:rsid w:val="003E765F"/>
    <w:rsid w:val="003F13BC"/>
    <w:rsid w:val="003F1C54"/>
    <w:rsid w:val="00401D50"/>
    <w:rsid w:val="00421409"/>
    <w:rsid w:val="00424366"/>
    <w:rsid w:val="004243AA"/>
    <w:rsid w:val="00433314"/>
    <w:rsid w:val="00436937"/>
    <w:rsid w:val="004373BB"/>
    <w:rsid w:val="00440F72"/>
    <w:rsid w:val="00442DCD"/>
    <w:rsid w:val="004440A0"/>
    <w:rsid w:val="00452B10"/>
    <w:rsid w:val="00452C7C"/>
    <w:rsid w:val="00452CA2"/>
    <w:rsid w:val="0045552B"/>
    <w:rsid w:val="00456527"/>
    <w:rsid w:val="00457A32"/>
    <w:rsid w:val="00464590"/>
    <w:rsid w:val="00465403"/>
    <w:rsid w:val="00467618"/>
    <w:rsid w:val="00467873"/>
    <w:rsid w:val="00470925"/>
    <w:rsid w:val="004724B2"/>
    <w:rsid w:val="0047312E"/>
    <w:rsid w:val="00473C7B"/>
    <w:rsid w:val="00476170"/>
    <w:rsid w:val="00477034"/>
    <w:rsid w:val="00486F53"/>
    <w:rsid w:val="0049201A"/>
    <w:rsid w:val="00492C5E"/>
    <w:rsid w:val="00493F7F"/>
    <w:rsid w:val="00494FCB"/>
    <w:rsid w:val="00495B52"/>
    <w:rsid w:val="00497412"/>
    <w:rsid w:val="0049753F"/>
    <w:rsid w:val="004975CB"/>
    <w:rsid w:val="004A0D71"/>
    <w:rsid w:val="004A2D9D"/>
    <w:rsid w:val="004A3253"/>
    <w:rsid w:val="004A40EF"/>
    <w:rsid w:val="004A5D50"/>
    <w:rsid w:val="004B540E"/>
    <w:rsid w:val="004B55C3"/>
    <w:rsid w:val="004B6E1E"/>
    <w:rsid w:val="004B7338"/>
    <w:rsid w:val="004B77A6"/>
    <w:rsid w:val="004C3A72"/>
    <w:rsid w:val="004C71A3"/>
    <w:rsid w:val="004D0423"/>
    <w:rsid w:val="004D217B"/>
    <w:rsid w:val="004D47AE"/>
    <w:rsid w:val="004D76CD"/>
    <w:rsid w:val="004D7E15"/>
    <w:rsid w:val="004E07A9"/>
    <w:rsid w:val="004E401B"/>
    <w:rsid w:val="004F0E90"/>
    <w:rsid w:val="004F3152"/>
    <w:rsid w:val="004F3292"/>
    <w:rsid w:val="004F437F"/>
    <w:rsid w:val="004F609E"/>
    <w:rsid w:val="004F60A7"/>
    <w:rsid w:val="005021FE"/>
    <w:rsid w:val="00503122"/>
    <w:rsid w:val="00503ABB"/>
    <w:rsid w:val="0050521C"/>
    <w:rsid w:val="00510E82"/>
    <w:rsid w:val="005121D3"/>
    <w:rsid w:val="005148C3"/>
    <w:rsid w:val="00523740"/>
    <w:rsid w:val="00536043"/>
    <w:rsid w:val="005369BE"/>
    <w:rsid w:val="00536F1F"/>
    <w:rsid w:val="005466F1"/>
    <w:rsid w:val="0054729D"/>
    <w:rsid w:val="00547532"/>
    <w:rsid w:val="00547EFB"/>
    <w:rsid w:val="00551E3B"/>
    <w:rsid w:val="00552898"/>
    <w:rsid w:val="00553E6E"/>
    <w:rsid w:val="00565D4C"/>
    <w:rsid w:val="00567EBC"/>
    <w:rsid w:val="005750BA"/>
    <w:rsid w:val="0057797F"/>
    <w:rsid w:val="00577C3D"/>
    <w:rsid w:val="00581269"/>
    <w:rsid w:val="005905B1"/>
    <w:rsid w:val="00591CC8"/>
    <w:rsid w:val="00592095"/>
    <w:rsid w:val="00592FD0"/>
    <w:rsid w:val="00594E60"/>
    <w:rsid w:val="00595340"/>
    <w:rsid w:val="00597A5D"/>
    <w:rsid w:val="005A167E"/>
    <w:rsid w:val="005A3859"/>
    <w:rsid w:val="005A4EBA"/>
    <w:rsid w:val="005B04F0"/>
    <w:rsid w:val="005B1117"/>
    <w:rsid w:val="005B2524"/>
    <w:rsid w:val="005B31DF"/>
    <w:rsid w:val="005B4CCF"/>
    <w:rsid w:val="005B539D"/>
    <w:rsid w:val="005B77E0"/>
    <w:rsid w:val="005C5B63"/>
    <w:rsid w:val="005C626B"/>
    <w:rsid w:val="005D21EE"/>
    <w:rsid w:val="005E14F7"/>
    <w:rsid w:val="005E3E43"/>
    <w:rsid w:val="005E4CE9"/>
    <w:rsid w:val="005E4F16"/>
    <w:rsid w:val="005E5266"/>
    <w:rsid w:val="0060354E"/>
    <w:rsid w:val="00606964"/>
    <w:rsid w:val="00610EEB"/>
    <w:rsid w:val="00611CFE"/>
    <w:rsid w:val="00612FA4"/>
    <w:rsid w:val="00616BFE"/>
    <w:rsid w:val="006177E6"/>
    <w:rsid w:val="00617AEE"/>
    <w:rsid w:val="00620D6B"/>
    <w:rsid w:val="00621C37"/>
    <w:rsid w:val="006240AA"/>
    <w:rsid w:val="00624BE8"/>
    <w:rsid w:val="006266ED"/>
    <w:rsid w:val="00626A3A"/>
    <w:rsid w:val="006273DB"/>
    <w:rsid w:val="00627E97"/>
    <w:rsid w:val="006361D2"/>
    <w:rsid w:val="00637961"/>
    <w:rsid w:val="006401E9"/>
    <w:rsid w:val="006439AD"/>
    <w:rsid w:val="0064542F"/>
    <w:rsid w:val="0065000D"/>
    <w:rsid w:val="00652652"/>
    <w:rsid w:val="006535C6"/>
    <w:rsid w:val="00653F82"/>
    <w:rsid w:val="00654075"/>
    <w:rsid w:val="0065453F"/>
    <w:rsid w:val="006666F2"/>
    <w:rsid w:val="006669F5"/>
    <w:rsid w:val="00667A49"/>
    <w:rsid w:val="006708F7"/>
    <w:rsid w:val="00673C81"/>
    <w:rsid w:val="00674FAD"/>
    <w:rsid w:val="00675D56"/>
    <w:rsid w:val="00682D7E"/>
    <w:rsid w:val="00692F7B"/>
    <w:rsid w:val="006937A2"/>
    <w:rsid w:val="0069451B"/>
    <w:rsid w:val="00695635"/>
    <w:rsid w:val="00695907"/>
    <w:rsid w:val="006A092D"/>
    <w:rsid w:val="006A3EE2"/>
    <w:rsid w:val="006A7D26"/>
    <w:rsid w:val="006B0FFD"/>
    <w:rsid w:val="006B1BA2"/>
    <w:rsid w:val="006C4437"/>
    <w:rsid w:val="006C7E2D"/>
    <w:rsid w:val="006D0AFD"/>
    <w:rsid w:val="006D3361"/>
    <w:rsid w:val="006D40C6"/>
    <w:rsid w:val="006D452C"/>
    <w:rsid w:val="006D7236"/>
    <w:rsid w:val="006E0431"/>
    <w:rsid w:val="006E0510"/>
    <w:rsid w:val="006E10F8"/>
    <w:rsid w:val="006E3264"/>
    <w:rsid w:val="006E3A75"/>
    <w:rsid w:val="006E56E5"/>
    <w:rsid w:val="006F0D3F"/>
    <w:rsid w:val="006F1662"/>
    <w:rsid w:val="006F4705"/>
    <w:rsid w:val="006F5506"/>
    <w:rsid w:val="006F64CB"/>
    <w:rsid w:val="006F64DC"/>
    <w:rsid w:val="006F695E"/>
    <w:rsid w:val="006F7213"/>
    <w:rsid w:val="00700642"/>
    <w:rsid w:val="007057F4"/>
    <w:rsid w:val="00707300"/>
    <w:rsid w:val="00720368"/>
    <w:rsid w:val="00720565"/>
    <w:rsid w:val="00720EAF"/>
    <w:rsid w:val="00724327"/>
    <w:rsid w:val="00724577"/>
    <w:rsid w:val="00724FDE"/>
    <w:rsid w:val="00725578"/>
    <w:rsid w:val="0073267C"/>
    <w:rsid w:val="00742570"/>
    <w:rsid w:val="00750A30"/>
    <w:rsid w:val="007523D0"/>
    <w:rsid w:val="007525ED"/>
    <w:rsid w:val="00753546"/>
    <w:rsid w:val="007535DB"/>
    <w:rsid w:val="00753BA9"/>
    <w:rsid w:val="00754E7A"/>
    <w:rsid w:val="007628AD"/>
    <w:rsid w:val="007665D4"/>
    <w:rsid w:val="00767EAB"/>
    <w:rsid w:val="0077100F"/>
    <w:rsid w:val="00771717"/>
    <w:rsid w:val="0077695B"/>
    <w:rsid w:val="00777157"/>
    <w:rsid w:val="00777581"/>
    <w:rsid w:val="007800A7"/>
    <w:rsid w:val="00781B20"/>
    <w:rsid w:val="007827BF"/>
    <w:rsid w:val="00782B02"/>
    <w:rsid w:val="00782E5A"/>
    <w:rsid w:val="00783F54"/>
    <w:rsid w:val="007905BA"/>
    <w:rsid w:val="00793A5A"/>
    <w:rsid w:val="00793CAD"/>
    <w:rsid w:val="007A1747"/>
    <w:rsid w:val="007A1D1A"/>
    <w:rsid w:val="007A202E"/>
    <w:rsid w:val="007A2430"/>
    <w:rsid w:val="007C0DAC"/>
    <w:rsid w:val="007C0F7D"/>
    <w:rsid w:val="007C1137"/>
    <w:rsid w:val="007C3EAA"/>
    <w:rsid w:val="007D1118"/>
    <w:rsid w:val="007D3119"/>
    <w:rsid w:val="007D358E"/>
    <w:rsid w:val="007D5B09"/>
    <w:rsid w:val="007D638A"/>
    <w:rsid w:val="007E3EF5"/>
    <w:rsid w:val="007E687C"/>
    <w:rsid w:val="007E75DA"/>
    <w:rsid w:val="007F56AC"/>
    <w:rsid w:val="007F660F"/>
    <w:rsid w:val="007F74DF"/>
    <w:rsid w:val="00802AF1"/>
    <w:rsid w:val="0081054F"/>
    <w:rsid w:val="008148C1"/>
    <w:rsid w:val="00815936"/>
    <w:rsid w:val="00816AAE"/>
    <w:rsid w:val="00817763"/>
    <w:rsid w:val="00817B3C"/>
    <w:rsid w:val="00822333"/>
    <w:rsid w:val="008229A1"/>
    <w:rsid w:val="00823B71"/>
    <w:rsid w:val="0082455D"/>
    <w:rsid w:val="00825129"/>
    <w:rsid w:val="0083266E"/>
    <w:rsid w:val="00833E57"/>
    <w:rsid w:val="00845F22"/>
    <w:rsid w:val="00851443"/>
    <w:rsid w:val="00852047"/>
    <w:rsid w:val="008539CD"/>
    <w:rsid w:val="00861963"/>
    <w:rsid w:val="00862E63"/>
    <w:rsid w:val="008630E9"/>
    <w:rsid w:val="008704C9"/>
    <w:rsid w:val="00874DF6"/>
    <w:rsid w:val="00875A52"/>
    <w:rsid w:val="008761E3"/>
    <w:rsid w:val="008804EB"/>
    <w:rsid w:val="0088282D"/>
    <w:rsid w:val="0088414C"/>
    <w:rsid w:val="00885B29"/>
    <w:rsid w:val="008860E8"/>
    <w:rsid w:val="00886452"/>
    <w:rsid w:val="00887AF6"/>
    <w:rsid w:val="008925AC"/>
    <w:rsid w:val="008927B3"/>
    <w:rsid w:val="0089495A"/>
    <w:rsid w:val="00895165"/>
    <w:rsid w:val="008956C4"/>
    <w:rsid w:val="008979B5"/>
    <w:rsid w:val="008A177F"/>
    <w:rsid w:val="008A2AAE"/>
    <w:rsid w:val="008A4C08"/>
    <w:rsid w:val="008A7E65"/>
    <w:rsid w:val="008B3E79"/>
    <w:rsid w:val="008C1D36"/>
    <w:rsid w:val="008C5BD9"/>
    <w:rsid w:val="008C6AED"/>
    <w:rsid w:val="008D1064"/>
    <w:rsid w:val="008D1133"/>
    <w:rsid w:val="008D3BBD"/>
    <w:rsid w:val="008D54AA"/>
    <w:rsid w:val="008D5C04"/>
    <w:rsid w:val="008E099E"/>
    <w:rsid w:val="008E4062"/>
    <w:rsid w:val="00902BD2"/>
    <w:rsid w:val="009031F6"/>
    <w:rsid w:val="00904A9A"/>
    <w:rsid w:val="009057C7"/>
    <w:rsid w:val="009069C1"/>
    <w:rsid w:val="00910BA0"/>
    <w:rsid w:val="00911365"/>
    <w:rsid w:val="00911C6E"/>
    <w:rsid w:val="0091460F"/>
    <w:rsid w:val="00915016"/>
    <w:rsid w:val="00916A87"/>
    <w:rsid w:val="00922125"/>
    <w:rsid w:val="009238DF"/>
    <w:rsid w:val="00923928"/>
    <w:rsid w:val="00923F43"/>
    <w:rsid w:val="009252A2"/>
    <w:rsid w:val="00930955"/>
    <w:rsid w:val="0093198A"/>
    <w:rsid w:val="009319DB"/>
    <w:rsid w:val="00932A9D"/>
    <w:rsid w:val="00934747"/>
    <w:rsid w:val="00934EF9"/>
    <w:rsid w:val="00936273"/>
    <w:rsid w:val="00941EA0"/>
    <w:rsid w:val="0094499E"/>
    <w:rsid w:val="00946353"/>
    <w:rsid w:val="00946360"/>
    <w:rsid w:val="009515DC"/>
    <w:rsid w:val="00952141"/>
    <w:rsid w:val="009560C3"/>
    <w:rsid w:val="00957572"/>
    <w:rsid w:val="00963C35"/>
    <w:rsid w:val="0096451C"/>
    <w:rsid w:val="009722A8"/>
    <w:rsid w:val="0097273D"/>
    <w:rsid w:val="00974E16"/>
    <w:rsid w:val="009818D7"/>
    <w:rsid w:val="0098449F"/>
    <w:rsid w:val="00987C77"/>
    <w:rsid w:val="00994350"/>
    <w:rsid w:val="0099513B"/>
    <w:rsid w:val="0099614E"/>
    <w:rsid w:val="00996221"/>
    <w:rsid w:val="009A2C4D"/>
    <w:rsid w:val="009A3F7D"/>
    <w:rsid w:val="009B03AD"/>
    <w:rsid w:val="009B180C"/>
    <w:rsid w:val="009B1FE7"/>
    <w:rsid w:val="009B3014"/>
    <w:rsid w:val="009C4C1A"/>
    <w:rsid w:val="009C5D20"/>
    <w:rsid w:val="009C5FCE"/>
    <w:rsid w:val="009D0458"/>
    <w:rsid w:val="009D14B8"/>
    <w:rsid w:val="009D521F"/>
    <w:rsid w:val="009D5F95"/>
    <w:rsid w:val="009D7D4A"/>
    <w:rsid w:val="009E0C0F"/>
    <w:rsid w:val="009E6651"/>
    <w:rsid w:val="009E7339"/>
    <w:rsid w:val="009F5BDC"/>
    <w:rsid w:val="009F5F63"/>
    <w:rsid w:val="009F60D2"/>
    <w:rsid w:val="00A007DF"/>
    <w:rsid w:val="00A019B0"/>
    <w:rsid w:val="00A02415"/>
    <w:rsid w:val="00A0377B"/>
    <w:rsid w:val="00A05F01"/>
    <w:rsid w:val="00A12DC3"/>
    <w:rsid w:val="00A131E0"/>
    <w:rsid w:val="00A26CF3"/>
    <w:rsid w:val="00A270A1"/>
    <w:rsid w:val="00A31395"/>
    <w:rsid w:val="00A32533"/>
    <w:rsid w:val="00A3309C"/>
    <w:rsid w:val="00A457C7"/>
    <w:rsid w:val="00A45915"/>
    <w:rsid w:val="00A461A5"/>
    <w:rsid w:val="00A46827"/>
    <w:rsid w:val="00A47385"/>
    <w:rsid w:val="00A51153"/>
    <w:rsid w:val="00A539B7"/>
    <w:rsid w:val="00A60A9D"/>
    <w:rsid w:val="00A66E49"/>
    <w:rsid w:val="00A72336"/>
    <w:rsid w:val="00A733CF"/>
    <w:rsid w:val="00A76CA5"/>
    <w:rsid w:val="00A80100"/>
    <w:rsid w:val="00A813CA"/>
    <w:rsid w:val="00A853E5"/>
    <w:rsid w:val="00A85997"/>
    <w:rsid w:val="00A860E6"/>
    <w:rsid w:val="00A87CB6"/>
    <w:rsid w:val="00A914A1"/>
    <w:rsid w:val="00A92AAE"/>
    <w:rsid w:val="00A94265"/>
    <w:rsid w:val="00A95423"/>
    <w:rsid w:val="00A975D0"/>
    <w:rsid w:val="00AA15CF"/>
    <w:rsid w:val="00AA2217"/>
    <w:rsid w:val="00AA2841"/>
    <w:rsid w:val="00AA6427"/>
    <w:rsid w:val="00AB00E7"/>
    <w:rsid w:val="00AB0DB5"/>
    <w:rsid w:val="00AB73B6"/>
    <w:rsid w:val="00AB7444"/>
    <w:rsid w:val="00AC1D76"/>
    <w:rsid w:val="00AC60DC"/>
    <w:rsid w:val="00AC720A"/>
    <w:rsid w:val="00AE0A48"/>
    <w:rsid w:val="00AE25D6"/>
    <w:rsid w:val="00AE36F3"/>
    <w:rsid w:val="00AE5D75"/>
    <w:rsid w:val="00AF0250"/>
    <w:rsid w:val="00AF6908"/>
    <w:rsid w:val="00B010B8"/>
    <w:rsid w:val="00B04516"/>
    <w:rsid w:val="00B12E21"/>
    <w:rsid w:val="00B135E3"/>
    <w:rsid w:val="00B138AE"/>
    <w:rsid w:val="00B16E4F"/>
    <w:rsid w:val="00B16FCD"/>
    <w:rsid w:val="00B17624"/>
    <w:rsid w:val="00B17CE6"/>
    <w:rsid w:val="00B23773"/>
    <w:rsid w:val="00B23956"/>
    <w:rsid w:val="00B24023"/>
    <w:rsid w:val="00B319CD"/>
    <w:rsid w:val="00B33F0E"/>
    <w:rsid w:val="00B36242"/>
    <w:rsid w:val="00B36F21"/>
    <w:rsid w:val="00B5210F"/>
    <w:rsid w:val="00B566A9"/>
    <w:rsid w:val="00B63AB3"/>
    <w:rsid w:val="00B64661"/>
    <w:rsid w:val="00B64C20"/>
    <w:rsid w:val="00B65FD1"/>
    <w:rsid w:val="00B82057"/>
    <w:rsid w:val="00B8365C"/>
    <w:rsid w:val="00B85461"/>
    <w:rsid w:val="00B8709A"/>
    <w:rsid w:val="00B8711F"/>
    <w:rsid w:val="00B9290A"/>
    <w:rsid w:val="00B93C61"/>
    <w:rsid w:val="00BA110B"/>
    <w:rsid w:val="00BA113D"/>
    <w:rsid w:val="00BA2D40"/>
    <w:rsid w:val="00BA43E2"/>
    <w:rsid w:val="00BA6306"/>
    <w:rsid w:val="00BB4E97"/>
    <w:rsid w:val="00BC1BA4"/>
    <w:rsid w:val="00BC3329"/>
    <w:rsid w:val="00BD0BDF"/>
    <w:rsid w:val="00BD46B5"/>
    <w:rsid w:val="00BD7524"/>
    <w:rsid w:val="00BE435E"/>
    <w:rsid w:val="00BE712C"/>
    <w:rsid w:val="00BF2B35"/>
    <w:rsid w:val="00BF34DF"/>
    <w:rsid w:val="00BF6BB6"/>
    <w:rsid w:val="00BF715A"/>
    <w:rsid w:val="00C022BB"/>
    <w:rsid w:val="00C0391C"/>
    <w:rsid w:val="00C14538"/>
    <w:rsid w:val="00C1480A"/>
    <w:rsid w:val="00C154B4"/>
    <w:rsid w:val="00C1592B"/>
    <w:rsid w:val="00C1599A"/>
    <w:rsid w:val="00C16604"/>
    <w:rsid w:val="00C20737"/>
    <w:rsid w:val="00C31670"/>
    <w:rsid w:val="00C3195B"/>
    <w:rsid w:val="00C40EB6"/>
    <w:rsid w:val="00C4148C"/>
    <w:rsid w:val="00C433FE"/>
    <w:rsid w:val="00C43FC8"/>
    <w:rsid w:val="00C51842"/>
    <w:rsid w:val="00C53B07"/>
    <w:rsid w:val="00C67E30"/>
    <w:rsid w:val="00C769A6"/>
    <w:rsid w:val="00C76E30"/>
    <w:rsid w:val="00C77FB4"/>
    <w:rsid w:val="00C82100"/>
    <w:rsid w:val="00C91DC4"/>
    <w:rsid w:val="00C94732"/>
    <w:rsid w:val="00C97400"/>
    <w:rsid w:val="00CA0993"/>
    <w:rsid w:val="00CA0DEC"/>
    <w:rsid w:val="00CA3E9C"/>
    <w:rsid w:val="00CB11A0"/>
    <w:rsid w:val="00CB57CE"/>
    <w:rsid w:val="00CB58A1"/>
    <w:rsid w:val="00CB6544"/>
    <w:rsid w:val="00CB7FD7"/>
    <w:rsid w:val="00CC2D08"/>
    <w:rsid w:val="00CC6393"/>
    <w:rsid w:val="00CC6737"/>
    <w:rsid w:val="00CC7218"/>
    <w:rsid w:val="00CC7867"/>
    <w:rsid w:val="00CD4715"/>
    <w:rsid w:val="00CD6EF4"/>
    <w:rsid w:val="00CD72CC"/>
    <w:rsid w:val="00CE0C3A"/>
    <w:rsid w:val="00CE2BBC"/>
    <w:rsid w:val="00CE3185"/>
    <w:rsid w:val="00CF3930"/>
    <w:rsid w:val="00D002FC"/>
    <w:rsid w:val="00D016EA"/>
    <w:rsid w:val="00D021E4"/>
    <w:rsid w:val="00D0723A"/>
    <w:rsid w:val="00D07C86"/>
    <w:rsid w:val="00D13DD0"/>
    <w:rsid w:val="00D144B5"/>
    <w:rsid w:val="00D15AD3"/>
    <w:rsid w:val="00D212CD"/>
    <w:rsid w:val="00D244E1"/>
    <w:rsid w:val="00D27416"/>
    <w:rsid w:val="00D27581"/>
    <w:rsid w:val="00D27A89"/>
    <w:rsid w:val="00D33C6B"/>
    <w:rsid w:val="00D341FB"/>
    <w:rsid w:val="00D3654D"/>
    <w:rsid w:val="00D3698C"/>
    <w:rsid w:val="00D46E40"/>
    <w:rsid w:val="00D47DDB"/>
    <w:rsid w:val="00D551C8"/>
    <w:rsid w:val="00D55D0F"/>
    <w:rsid w:val="00D5611B"/>
    <w:rsid w:val="00D575B4"/>
    <w:rsid w:val="00D62612"/>
    <w:rsid w:val="00D6423E"/>
    <w:rsid w:val="00D6511E"/>
    <w:rsid w:val="00D65A48"/>
    <w:rsid w:val="00D667DD"/>
    <w:rsid w:val="00D67F54"/>
    <w:rsid w:val="00D70BCA"/>
    <w:rsid w:val="00D71B27"/>
    <w:rsid w:val="00D72BDC"/>
    <w:rsid w:val="00D7390C"/>
    <w:rsid w:val="00D73C95"/>
    <w:rsid w:val="00D75881"/>
    <w:rsid w:val="00D800F3"/>
    <w:rsid w:val="00D82FCD"/>
    <w:rsid w:val="00D8482A"/>
    <w:rsid w:val="00D87FF8"/>
    <w:rsid w:val="00D9543F"/>
    <w:rsid w:val="00D95C1B"/>
    <w:rsid w:val="00DA169B"/>
    <w:rsid w:val="00DA5367"/>
    <w:rsid w:val="00DA664B"/>
    <w:rsid w:val="00DB274C"/>
    <w:rsid w:val="00DC08A5"/>
    <w:rsid w:val="00DC1CBF"/>
    <w:rsid w:val="00DC509E"/>
    <w:rsid w:val="00DC5CA8"/>
    <w:rsid w:val="00DD3811"/>
    <w:rsid w:val="00DD53DD"/>
    <w:rsid w:val="00DD7919"/>
    <w:rsid w:val="00DD7F35"/>
    <w:rsid w:val="00DE48DE"/>
    <w:rsid w:val="00DE57DA"/>
    <w:rsid w:val="00DE6F19"/>
    <w:rsid w:val="00DE7654"/>
    <w:rsid w:val="00DE7686"/>
    <w:rsid w:val="00DF29A4"/>
    <w:rsid w:val="00DF431D"/>
    <w:rsid w:val="00DF4D50"/>
    <w:rsid w:val="00DF7717"/>
    <w:rsid w:val="00DF7E19"/>
    <w:rsid w:val="00E06396"/>
    <w:rsid w:val="00E07E8F"/>
    <w:rsid w:val="00E10C67"/>
    <w:rsid w:val="00E16741"/>
    <w:rsid w:val="00E17520"/>
    <w:rsid w:val="00E21CE5"/>
    <w:rsid w:val="00E22D6F"/>
    <w:rsid w:val="00E23D3D"/>
    <w:rsid w:val="00E25355"/>
    <w:rsid w:val="00E26145"/>
    <w:rsid w:val="00E26AAD"/>
    <w:rsid w:val="00E27018"/>
    <w:rsid w:val="00E2745B"/>
    <w:rsid w:val="00E2762B"/>
    <w:rsid w:val="00E32435"/>
    <w:rsid w:val="00E32AC5"/>
    <w:rsid w:val="00E34A11"/>
    <w:rsid w:val="00E358DD"/>
    <w:rsid w:val="00E362CC"/>
    <w:rsid w:val="00E432A9"/>
    <w:rsid w:val="00E4330E"/>
    <w:rsid w:val="00E43358"/>
    <w:rsid w:val="00E437A9"/>
    <w:rsid w:val="00E468BC"/>
    <w:rsid w:val="00E51343"/>
    <w:rsid w:val="00E52207"/>
    <w:rsid w:val="00E5677B"/>
    <w:rsid w:val="00E62BC5"/>
    <w:rsid w:val="00E643D4"/>
    <w:rsid w:val="00E64B8C"/>
    <w:rsid w:val="00E7079C"/>
    <w:rsid w:val="00E70BAA"/>
    <w:rsid w:val="00E70EF0"/>
    <w:rsid w:val="00E711E3"/>
    <w:rsid w:val="00E7160E"/>
    <w:rsid w:val="00E72A05"/>
    <w:rsid w:val="00E733A5"/>
    <w:rsid w:val="00E73EA2"/>
    <w:rsid w:val="00E74570"/>
    <w:rsid w:val="00E81779"/>
    <w:rsid w:val="00E82726"/>
    <w:rsid w:val="00E85660"/>
    <w:rsid w:val="00E85FF9"/>
    <w:rsid w:val="00E927D8"/>
    <w:rsid w:val="00E9474B"/>
    <w:rsid w:val="00EA0064"/>
    <w:rsid w:val="00EA09F1"/>
    <w:rsid w:val="00EA2FAC"/>
    <w:rsid w:val="00EA4E63"/>
    <w:rsid w:val="00EB211E"/>
    <w:rsid w:val="00EB249A"/>
    <w:rsid w:val="00EB32E8"/>
    <w:rsid w:val="00EB419F"/>
    <w:rsid w:val="00EB514E"/>
    <w:rsid w:val="00EB6ECB"/>
    <w:rsid w:val="00EB78C1"/>
    <w:rsid w:val="00EC0E3C"/>
    <w:rsid w:val="00EC57D2"/>
    <w:rsid w:val="00ED000F"/>
    <w:rsid w:val="00ED1DDE"/>
    <w:rsid w:val="00ED1FD3"/>
    <w:rsid w:val="00ED27CC"/>
    <w:rsid w:val="00ED2AFB"/>
    <w:rsid w:val="00ED4424"/>
    <w:rsid w:val="00ED5A02"/>
    <w:rsid w:val="00EF1D15"/>
    <w:rsid w:val="00EF5759"/>
    <w:rsid w:val="00EF6BCC"/>
    <w:rsid w:val="00F00040"/>
    <w:rsid w:val="00F015AD"/>
    <w:rsid w:val="00F01D44"/>
    <w:rsid w:val="00F03EE8"/>
    <w:rsid w:val="00F147D4"/>
    <w:rsid w:val="00F17DE6"/>
    <w:rsid w:val="00F214F0"/>
    <w:rsid w:val="00F22737"/>
    <w:rsid w:val="00F24484"/>
    <w:rsid w:val="00F250DC"/>
    <w:rsid w:val="00F25CB2"/>
    <w:rsid w:val="00F25E5E"/>
    <w:rsid w:val="00F30279"/>
    <w:rsid w:val="00F31735"/>
    <w:rsid w:val="00F31BF8"/>
    <w:rsid w:val="00F32638"/>
    <w:rsid w:val="00F331BF"/>
    <w:rsid w:val="00F44ECA"/>
    <w:rsid w:val="00F51605"/>
    <w:rsid w:val="00F61E50"/>
    <w:rsid w:val="00F62559"/>
    <w:rsid w:val="00F642E0"/>
    <w:rsid w:val="00F655B9"/>
    <w:rsid w:val="00F67C4F"/>
    <w:rsid w:val="00F7048D"/>
    <w:rsid w:val="00F75B22"/>
    <w:rsid w:val="00F76F5E"/>
    <w:rsid w:val="00F80417"/>
    <w:rsid w:val="00F81726"/>
    <w:rsid w:val="00F8600A"/>
    <w:rsid w:val="00F87029"/>
    <w:rsid w:val="00F87FEF"/>
    <w:rsid w:val="00F90039"/>
    <w:rsid w:val="00F940B3"/>
    <w:rsid w:val="00F945D4"/>
    <w:rsid w:val="00FA00FA"/>
    <w:rsid w:val="00FA0100"/>
    <w:rsid w:val="00FA36EA"/>
    <w:rsid w:val="00FA5688"/>
    <w:rsid w:val="00FB0339"/>
    <w:rsid w:val="00FB214F"/>
    <w:rsid w:val="00FB25B7"/>
    <w:rsid w:val="00FB33B5"/>
    <w:rsid w:val="00FB55A5"/>
    <w:rsid w:val="00FB5EAD"/>
    <w:rsid w:val="00FB6EAF"/>
    <w:rsid w:val="00FC0248"/>
    <w:rsid w:val="00FC71A8"/>
    <w:rsid w:val="00FC7E9E"/>
    <w:rsid w:val="00FD3C20"/>
    <w:rsid w:val="00FD6DB3"/>
    <w:rsid w:val="00FD7197"/>
    <w:rsid w:val="00FE0FE3"/>
    <w:rsid w:val="00FE1604"/>
    <w:rsid w:val="00FE2315"/>
    <w:rsid w:val="00FE4006"/>
    <w:rsid w:val="00FE5A37"/>
    <w:rsid w:val="00FF0325"/>
    <w:rsid w:val="00FF2BA3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spacing w:line="280" w:lineRule="atLeast"/>
      <w:jc w:val="center"/>
      <w:outlineLvl w:val="0"/>
    </w:pPr>
    <w:rPr>
      <w:rFonts w:ascii="Arial" w:hAnsi="Arial"/>
      <w:b/>
      <w:smallCaps/>
      <w:sz w:val="28"/>
    </w:rPr>
  </w:style>
  <w:style w:type="paragraph" w:styleId="Titolo2">
    <w:name w:val="heading 2"/>
    <w:basedOn w:val="Normale"/>
    <w:next w:val="Normale"/>
    <w:qFormat/>
    <w:pPr>
      <w:keepNext/>
      <w:spacing w:line="280" w:lineRule="atLeast"/>
      <w:jc w:val="center"/>
      <w:outlineLvl w:val="1"/>
    </w:pPr>
    <w:rPr>
      <w:rFonts w:ascii="Arial" w:hAnsi="Arial"/>
      <w:b/>
      <w:color w:val="FF0000"/>
      <w:sz w:val="24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Arial" w:hAnsi="Arial"/>
      <w:b/>
      <w:i/>
      <w:smallCaps/>
      <w:sz w:val="22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ascii="Arial" w:hAnsi="Arial"/>
      <w:b/>
      <w:i/>
      <w:smallCap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delblocco">
    <w:name w:val="Block Text"/>
    <w:basedOn w:val="Normale"/>
    <w:pPr>
      <w:ind w:left="215" w:right="74"/>
    </w:pPr>
    <w:rPr>
      <w:rFonts w:ascii="Arial" w:hAnsi="Arial"/>
      <w:color w:val="000000"/>
    </w:rPr>
  </w:style>
  <w:style w:type="table" w:styleId="Grigliatabella">
    <w:name w:val="Table Grid"/>
    <w:basedOn w:val="Tabellanormale"/>
    <w:rsid w:val="00F70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2E30F6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rsid w:val="00E74570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74570"/>
  </w:style>
  <w:style w:type="character" w:styleId="Rimandonotaapidipagina">
    <w:name w:val="footnote reference"/>
    <w:rsid w:val="00E74570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E74570"/>
    <w:pPr>
      <w:ind w:left="720"/>
      <w:contextualSpacing/>
    </w:pPr>
  </w:style>
  <w:style w:type="paragraph" w:customStyle="1" w:styleId="Standard">
    <w:name w:val="Standard"/>
    <w:rsid w:val="00A853E5"/>
    <w:rPr>
      <w:rFonts w:ascii="Helv" w:hAnsi="Helv"/>
      <w:color w:val="000000"/>
      <w:sz w:val="24"/>
    </w:rPr>
  </w:style>
  <w:style w:type="paragraph" w:styleId="Mappadocumento">
    <w:name w:val="Document Map"/>
    <w:basedOn w:val="Normale"/>
    <w:semiHidden/>
    <w:rsid w:val="003D3D6A"/>
    <w:pPr>
      <w:shd w:val="clear" w:color="auto" w:fill="000080"/>
    </w:pPr>
    <w:rPr>
      <w:rFonts w:ascii="Tahoma" w:hAnsi="Tahoma" w:cs="Tahoma"/>
    </w:rPr>
  </w:style>
  <w:style w:type="paragraph" w:customStyle="1" w:styleId="Bullet">
    <w:name w:val="Bullet"/>
    <w:basedOn w:val="Normale"/>
    <w:rsid w:val="00EF5759"/>
    <w:pPr>
      <w:numPr>
        <w:numId w:val="24"/>
      </w:numPr>
      <w:spacing w:before="20" w:after="20"/>
    </w:pPr>
    <w:rPr>
      <w:rFonts w:ascii="Arial" w:hAnsi="Arial"/>
      <w:color w:val="000000"/>
      <w:lang w:val="en-GB" w:eastAsia="en-US"/>
    </w:rPr>
  </w:style>
  <w:style w:type="paragraph" w:customStyle="1" w:styleId="TabCorpopuntini">
    <w:name w:val="Tab.: Corpo puntini (......)"/>
    <w:basedOn w:val="Normale"/>
    <w:rsid w:val="00CA0DEC"/>
    <w:pPr>
      <w:tabs>
        <w:tab w:val="right" w:leader="dot" w:pos="8780"/>
      </w:tabs>
      <w:spacing w:before="80" w:after="40" w:line="280" w:lineRule="atLeast"/>
      <w:ind w:left="20" w:right="6"/>
    </w:pPr>
    <w:rPr>
      <w:rFonts w:ascii="Helvetica" w:hAnsi="Helvetica"/>
      <w:position w:val="-4"/>
    </w:rPr>
  </w:style>
  <w:style w:type="character" w:customStyle="1" w:styleId="IntestazioneCarattere">
    <w:name w:val="Intestazione Carattere"/>
    <w:link w:val="Intestazione"/>
    <w:uiPriority w:val="99"/>
    <w:rsid w:val="006F0D3F"/>
  </w:style>
  <w:style w:type="paragraph" w:styleId="Corpodeltesto3">
    <w:name w:val="Body Text 3"/>
    <w:basedOn w:val="Normale"/>
    <w:link w:val="Corpodeltesto3Carattere"/>
    <w:rsid w:val="00ED4424"/>
    <w:pPr>
      <w:tabs>
        <w:tab w:val="left" w:pos="454"/>
        <w:tab w:val="left" w:pos="794"/>
      </w:tabs>
      <w:spacing w:line="240" w:lineRule="atLeast"/>
      <w:ind w:right="368"/>
      <w:jc w:val="both"/>
    </w:pPr>
    <w:rPr>
      <w:rFonts w:ascii="Arial" w:hAnsi="Arial"/>
    </w:rPr>
  </w:style>
  <w:style w:type="character" w:customStyle="1" w:styleId="Corpodeltesto3Carattere">
    <w:name w:val="Corpo del testo 3 Carattere"/>
    <w:basedOn w:val="Carpredefinitoparagrafo"/>
    <w:link w:val="Corpodeltesto3"/>
    <w:rsid w:val="00ED4424"/>
    <w:rPr>
      <w:rFonts w:ascii="Arial" w:hAnsi="Arial"/>
    </w:rPr>
  </w:style>
  <w:style w:type="paragraph" w:styleId="Corpotesto">
    <w:name w:val="Body Text"/>
    <w:basedOn w:val="Normale"/>
    <w:link w:val="CorpotestoCarattere"/>
    <w:semiHidden/>
    <w:unhideWhenUsed/>
    <w:rsid w:val="00F44EC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semiHidden/>
    <w:rsid w:val="00F44ECA"/>
  </w:style>
  <w:style w:type="paragraph" w:customStyle="1" w:styleId="Default">
    <w:name w:val="Default"/>
    <w:rsid w:val="00CA09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spacing w:line="280" w:lineRule="atLeast"/>
      <w:jc w:val="center"/>
      <w:outlineLvl w:val="0"/>
    </w:pPr>
    <w:rPr>
      <w:rFonts w:ascii="Arial" w:hAnsi="Arial"/>
      <w:b/>
      <w:smallCaps/>
      <w:sz w:val="28"/>
    </w:rPr>
  </w:style>
  <w:style w:type="paragraph" w:styleId="Titolo2">
    <w:name w:val="heading 2"/>
    <w:basedOn w:val="Normale"/>
    <w:next w:val="Normale"/>
    <w:qFormat/>
    <w:pPr>
      <w:keepNext/>
      <w:spacing w:line="280" w:lineRule="atLeast"/>
      <w:jc w:val="center"/>
      <w:outlineLvl w:val="1"/>
    </w:pPr>
    <w:rPr>
      <w:rFonts w:ascii="Arial" w:hAnsi="Arial"/>
      <w:b/>
      <w:color w:val="FF0000"/>
      <w:sz w:val="24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rFonts w:ascii="Arial" w:hAnsi="Arial"/>
      <w:b/>
      <w:i/>
      <w:smallCaps/>
      <w:sz w:val="22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ascii="Arial" w:hAnsi="Arial"/>
      <w:b/>
      <w:i/>
      <w:smallCap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delblocco">
    <w:name w:val="Block Text"/>
    <w:basedOn w:val="Normale"/>
    <w:pPr>
      <w:ind w:left="215" w:right="74"/>
    </w:pPr>
    <w:rPr>
      <w:rFonts w:ascii="Arial" w:hAnsi="Arial"/>
      <w:color w:val="000000"/>
    </w:rPr>
  </w:style>
  <w:style w:type="table" w:styleId="Grigliatabella">
    <w:name w:val="Table Grid"/>
    <w:basedOn w:val="Tabellanormale"/>
    <w:rsid w:val="00F70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2E30F6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rsid w:val="00E74570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74570"/>
  </w:style>
  <w:style w:type="character" w:styleId="Rimandonotaapidipagina">
    <w:name w:val="footnote reference"/>
    <w:rsid w:val="00E74570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E74570"/>
    <w:pPr>
      <w:ind w:left="720"/>
      <w:contextualSpacing/>
    </w:pPr>
  </w:style>
  <w:style w:type="paragraph" w:customStyle="1" w:styleId="Standard">
    <w:name w:val="Standard"/>
    <w:rsid w:val="00A853E5"/>
    <w:rPr>
      <w:rFonts w:ascii="Helv" w:hAnsi="Helv"/>
      <w:color w:val="000000"/>
      <w:sz w:val="24"/>
    </w:rPr>
  </w:style>
  <w:style w:type="paragraph" w:styleId="Mappadocumento">
    <w:name w:val="Document Map"/>
    <w:basedOn w:val="Normale"/>
    <w:semiHidden/>
    <w:rsid w:val="003D3D6A"/>
    <w:pPr>
      <w:shd w:val="clear" w:color="auto" w:fill="000080"/>
    </w:pPr>
    <w:rPr>
      <w:rFonts w:ascii="Tahoma" w:hAnsi="Tahoma" w:cs="Tahoma"/>
    </w:rPr>
  </w:style>
  <w:style w:type="paragraph" w:customStyle="1" w:styleId="Bullet">
    <w:name w:val="Bullet"/>
    <w:basedOn w:val="Normale"/>
    <w:rsid w:val="00EF5759"/>
    <w:pPr>
      <w:numPr>
        <w:numId w:val="24"/>
      </w:numPr>
      <w:spacing w:before="20" w:after="20"/>
    </w:pPr>
    <w:rPr>
      <w:rFonts w:ascii="Arial" w:hAnsi="Arial"/>
      <w:color w:val="000000"/>
      <w:lang w:val="en-GB" w:eastAsia="en-US"/>
    </w:rPr>
  </w:style>
  <w:style w:type="paragraph" w:customStyle="1" w:styleId="TabCorpopuntini">
    <w:name w:val="Tab.: Corpo puntini (......)"/>
    <w:basedOn w:val="Normale"/>
    <w:rsid w:val="00CA0DEC"/>
    <w:pPr>
      <w:tabs>
        <w:tab w:val="right" w:leader="dot" w:pos="8780"/>
      </w:tabs>
      <w:spacing w:before="80" w:after="40" w:line="280" w:lineRule="atLeast"/>
      <w:ind w:left="20" w:right="6"/>
    </w:pPr>
    <w:rPr>
      <w:rFonts w:ascii="Helvetica" w:hAnsi="Helvetica"/>
      <w:position w:val="-4"/>
    </w:rPr>
  </w:style>
  <w:style w:type="character" w:customStyle="1" w:styleId="IntestazioneCarattere">
    <w:name w:val="Intestazione Carattere"/>
    <w:link w:val="Intestazione"/>
    <w:uiPriority w:val="99"/>
    <w:rsid w:val="006F0D3F"/>
  </w:style>
  <w:style w:type="paragraph" w:styleId="Corpodeltesto3">
    <w:name w:val="Body Text 3"/>
    <w:basedOn w:val="Normale"/>
    <w:link w:val="Corpodeltesto3Carattere"/>
    <w:rsid w:val="00ED4424"/>
    <w:pPr>
      <w:tabs>
        <w:tab w:val="left" w:pos="454"/>
        <w:tab w:val="left" w:pos="794"/>
      </w:tabs>
      <w:spacing w:line="240" w:lineRule="atLeast"/>
      <w:ind w:right="368"/>
      <w:jc w:val="both"/>
    </w:pPr>
    <w:rPr>
      <w:rFonts w:ascii="Arial" w:hAnsi="Arial"/>
    </w:rPr>
  </w:style>
  <w:style w:type="character" w:customStyle="1" w:styleId="Corpodeltesto3Carattere">
    <w:name w:val="Corpo del testo 3 Carattere"/>
    <w:basedOn w:val="Carpredefinitoparagrafo"/>
    <w:link w:val="Corpodeltesto3"/>
    <w:rsid w:val="00ED4424"/>
    <w:rPr>
      <w:rFonts w:ascii="Arial" w:hAnsi="Arial"/>
    </w:rPr>
  </w:style>
  <w:style w:type="paragraph" w:styleId="Corpotesto">
    <w:name w:val="Body Text"/>
    <w:basedOn w:val="Normale"/>
    <w:link w:val="CorpotestoCarattere"/>
    <w:semiHidden/>
    <w:unhideWhenUsed/>
    <w:rsid w:val="00F44EC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semiHidden/>
    <w:rsid w:val="00F44ECA"/>
  </w:style>
  <w:style w:type="paragraph" w:customStyle="1" w:styleId="Default">
    <w:name w:val="Default"/>
    <w:rsid w:val="00CA09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MOD%20PO%2031%20A1%20Rapporto%20Stadio%201%20SG_Rev%207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E385-1666-463C-9B29-459E93DC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PO 31 A1 Rapporto Stadio 1 SG_Rev 7</Template>
  <TotalTime>49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ORGANIZZAZIONE VALUTATA:</vt:lpstr>
    </vt:vector>
  </TitlesOfParts>
  <Company>CERMET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ORGANIZZAZIONE VALUTATA:</dc:title>
  <dc:creator>Administrator</dc:creator>
  <cp:lastModifiedBy>Administrator</cp:lastModifiedBy>
  <cp:revision>8</cp:revision>
  <cp:lastPrinted>2014-07-14T07:36:00Z</cp:lastPrinted>
  <dcterms:created xsi:type="dcterms:W3CDTF">2017-06-02T20:14:00Z</dcterms:created>
  <dcterms:modified xsi:type="dcterms:W3CDTF">2017-06-05T09:22:00Z</dcterms:modified>
</cp:coreProperties>
</file>